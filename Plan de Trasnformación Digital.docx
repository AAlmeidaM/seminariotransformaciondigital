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p w14:paraId="10C035CF" w14:textId="77777777" w:rsidR="003A35D9" w:rsidRPr="00C70CB0" w:rsidRDefault="00950462">
          <w:pPr>
            <w:pStyle w:val="Logotipo"/>
          </w:pPr>
          <w:sdt>
            <w:sdtPr>
              <w:alias w:val="Haga clic en el icono de la derecha para reemplazar el logotipo"/>
              <w:tag w:val="Haga clic en el icono de la derecha para reemplazar el logotipo"/>
              <w:id w:val="-2090688503"/>
              <w:picture/>
            </w:sdtPr>
            <w:sdtEndPr/>
            <w:sdtContent>
              <w:r w:rsidR="003C7981" w:rsidRPr="00C70CB0">
                <w:rPr>
                  <w:noProof/>
                  <w:lang w:bidi="es-ES"/>
                </w:rPr>
                <w:drawing>
                  <wp:inline distT="0" distB="0" distL="0" distR="0" wp14:anchorId="467B894F" wp14:editId="0C4F6BF3">
                    <wp:extent cx="806330" cy="440871"/>
                    <wp:effectExtent l="0" t="0" r="0" b="0"/>
                    <wp:docPr id="3" name="Imagen 3" descr="Marcador de posición de 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Marcador de posición de logotipo"/>
                            <pic:cNvPicPr>
                              <a:picLocks noChangeAspect="1" noChangeArrowheads="1"/>
                            </pic:cNvPicPr>
                          </pic:nvPicPr>
                          <pic:blipFill>
                            <a:blip r:embed="rId12"/>
                            <a:stretch>
                              <a:fillRect/>
                            </a:stretch>
                          </pic:blipFill>
                          <pic:spPr bwMode="auto">
                            <a:xfrm>
                              <a:off x="0" y="0"/>
                              <a:ext cx="806330" cy="440871"/>
                            </a:xfrm>
                            <a:prstGeom prst="rect">
                              <a:avLst/>
                            </a:prstGeom>
                            <a:noFill/>
                            <a:ln>
                              <a:noFill/>
                            </a:ln>
                          </pic:spPr>
                        </pic:pic>
                      </a:graphicData>
                    </a:graphic>
                  </wp:inline>
                </w:drawing>
              </w:r>
            </w:sdtContent>
          </w:sdt>
          <w:r w:rsidR="003C7981" w:rsidRPr="00C70CB0">
            <w:rPr>
              <w:noProof/>
              <w:lang w:bidi="es-ES"/>
            </w:rPr>
            <mc:AlternateContent>
              <mc:Choice Requires="wps">
                <w:drawing>
                  <wp:anchor distT="0" distB="0" distL="114300" distR="114300" simplePos="0" relativeHeight="251660288" behindDoc="0" locked="0" layoutInCell="1" allowOverlap="1" wp14:anchorId="5DED115B" wp14:editId="6ABFC638">
                    <wp:simplePos x="0" y="0"/>
                    <wp:positionH relativeFrom="margin">
                      <wp:align>left</wp:align>
                    </wp:positionH>
                    <wp:positionV relativeFrom="margin">
                      <wp:align>bottom</wp:align>
                    </wp:positionV>
                    <wp:extent cx="5943600" cy="621792"/>
                    <wp:effectExtent l="0" t="0" r="0" b="6985"/>
                    <wp:wrapTopAndBottom/>
                    <wp:docPr id="1" name="Cuadro de texto 1" descr="Cuadro de texto con información de contacto de la compañía"/>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ción de contacto de la compañía"/>
                                </w:tblPr>
                                <w:tblGrid>
                                  <w:gridCol w:w="2543"/>
                                  <w:gridCol w:w="428"/>
                                  <w:gridCol w:w="2551"/>
                                  <w:gridCol w:w="428"/>
                                  <w:gridCol w:w="2548"/>
                                </w:tblGrid>
                                <w:tr w:rsidR="00E33106" w14:paraId="69C27F80" w14:textId="77777777">
                                  <w:sdt>
                                    <w:sdtPr>
                                      <w:alias w:val="Dirección"/>
                                      <w:tag w:val=""/>
                                      <w:id w:val="-640814801"/>
                                      <w:placeholder>
                                        <w:docPart w:val="2B4BD26480684A5C897305FA96150937"/>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4789E413" w14:textId="1B63D301" w:rsidR="00E33106" w:rsidRDefault="0088447B">
                                          <w:pPr>
                                            <w:pStyle w:val="Informacindecontacto"/>
                                          </w:pPr>
                                          <w:r>
                                            <w:t>[Nombre]</w:t>
                                          </w:r>
                                        </w:p>
                                      </w:tc>
                                    </w:sdtContent>
                                  </w:sdt>
                                  <w:tc>
                                    <w:tcPr>
                                      <w:tcW w:w="252" w:type="pct"/>
                                    </w:tcPr>
                                    <w:p w14:paraId="0FFF8DF0" w14:textId="77777777" w:rsidR="00E33106" w:rsidRDefault="00E33106">
                                      <w:pPr>
                                        <w:pStyle w:val="Informacindecontacto"/>
                                      </w:pPr>
                                    </w:p>
                                  </w:tc>
                                  <w:tc>
                                    <w:tcPr>
                                      <w:tcW w:w="1501" w:type="pct"/>
                                    </w:tcPr>
                                    <w:p w14:paraId="2419538F" w14:textId="409F8D7C" w:rsidR="00E33106" w:rsidRDefault="00E33106">
                                      <w:pPr>
                                        <w:pStyle w:val="Informacindecontacto"/>
                                        <w:jc w:val="center"/>
                                      </w:pPr>
                                    </w:p>
                                  </w:tc>
                                  <w:tc>
                                    <w:tcPr>
                                      <w:tcW w:w="252" w:type="pct"/>
                                    </w:tcPr>
                                    <w:p w14:paraId="7AA760C6" w14:textId="77777777" w:rsidR="00E33106" w:rsidRDefault="00E33106">
                                      <w:pPr>
                                        <w:pStyle w:val="Informacindecontacto"/>
                                      </w:pPr>
                                    </w:p>
                                  </w:tc>
                                  <w:tc>
                                    <w:tcPr>
                                      <w:tcW w:w="1500" w:type="pct"/>
                                    </w:tcPr>
                                    <w:sdt>
                                      <w:sdtPr>
                                        <w:alias w:val="Correo electrónico"/>
                                        <w:tag w:val=""/>
                                        <w:id w:val="-1029019786"/>
                                        <w:placeholder>
                                          <w:docPart w:val="D9F45F5978D74651BFE46D0DE592D138"/>
                                        </w:placeholder>
                                        <w:showingPlcHdr/>
                                        <w:dataBinding w:prefixMappings="xmlns:ns0='http://schemas.microsoft.com/office/2006/coverPageProps' " w:xpath="/ns0:CoverPageProperties[1]/ns0:CompanyEmail[1]" w:storeItemID="{55AF091B-3C7A-41E3-B477-F2FDAA23CFDA}"/>
                                        <w15:appearance w15:val="hidden"/>
                                        <w:text/>
                                      </w:sdtPr>
                                      <w:sdtEndPr/>
                                      <w:sdtContent>
                                        <w:p w14:paraId="4D5C51FF" w14:textId="481EA291" w:rsidR="00E33106" w:rsidRDefault="00E33106" w:rsidP="0088447B">
                                          <w:pPr>
                                            <w:pStyle w:val="Informacindecontacto"/>
                                            <w:jc w:val="right"/>
                                          </w:pPr>
                                          <w:r>
                                            <w:rPr>
                                              <w:lang w:bidi="es-ES"/>
                                            </w:rPr>
                                            <w:t>[Correo electrónico]</w:t>
                                          </w:r>
                                        </w:p>
                                      </w:sdtContent>
                                    </w:sdt>
                                  </w:tc>
                                </w:tr>
                              </w:tbl>
                              <w:p w14:paraId="65A23680" w14:textId="77777777" w:rsidR="00E33106" w:rsidRDefault="00E33106">
                                <w:pPr>
                                  <w:pStyle w:val="Espaciodetabla"/>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DED115B" id="_x0000_t202" coordsize="21600,21600" o:spt="202" path="m,l,21600r21600,l21600,xe">
                    <v:stroke joinstyle="miter"/>
                    <v:path gradientshapeok="t" o:connecttype="rect"/>
                  </v:shapetype>
                  <v:shape id="Cuadro de texto 1" o:spid="_x0000_s1026" type="#_x0000_t202" alt="Cuadro de texto con información de contacto de la compañía"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" fillcolor="#4a66ac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ción de contacto de la compañía"/>
                          </w:tblPr>
                          <w:tblGrid>
                            <w:gridCol w:w="2543"/>
                            <w:gridCol w:w="428"/>
                            <w:gridCol w:w="2551"/>
                            <w:gridCol w:w="428"/>
                            <w:gridCol w:w="2548"/>
                          </w:tblGrid>
                          <w:tr w:rsidR="00E33106" w14:paraId="69C27F80" w14:textId="77777777">
                            <w:sdt>
                              <w:sdtPr>
                                <w:alias w:val="Dirección"/>
                                <w:tag w:val=""/>
                                <w:id w:val="-640814801"/>
                                <w:placeholder>
                                  <w:docPart w:val="2B4BD26480684A5C897305FA96150937"/>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4789E413" w14:textId="1B63D301" w:rsidR="00E33106" w:rsidRDefault="0088447B">
                                    <w:pPr>
                                      <w:pStyle w:val="Informacindecontacto"/>
                                    </w:pPr>
                                    <w:r>
                                      <w:t>[Nombre]</w:t>
                                    </w:r>
                                  </w:p>
                                </w:tc>
                              </w:sdtContent>
                            </w:sdt>
                            <w:tc>
                              <w:tcPr>
                                <w:tcW w:w="252" w:type="pct"/>
                              </w:tcPr>
                              <w:p w14:paraId="0FFF8DF0" w14:textId="77777777" w:rsidR="00E33106" w:rsidRDefault="00E33106">
                                <w:pPr>
                                  <w:pStyle w:val="Informacindecontacto"/>
                                </w:pPr>
                              </w:p>
                            </w:tc>
                            <w:tc>
                              <w:tcPr>
                                <w:tcW w:w="1501" w:type="pct"/>
                              </w:tcPr>
                              <w:p w14:paraId="2419538F" w14:textId="409F8D7C" w:rsidR="00E33106" w:rsidRDefault="00E33106">
                                <w:pPr>
                                  <w:pStyle w:val="Informacindecontacto"/>
                                  <w:jc w:val="center"/>
                                </w:pPr>
                              </w:p>
                            </w:tc>
                            <w:tc>
                              <w:tcPr>
                                <w:tcW w:w="252" w:type="pct"/>
                              </w:tcPr>
                              <w:p w14:paraId="7AA760C6" w14:textId="77777777" w:rsidR="00E33106" w:rsidRDefault="00E33106">
                                <w:pPr>
                                  <w:pStyle w:val="Informacindecontacto"/>
                                </w:pPr>
                              </w:p>
                            </w:tc>
                            <w:tc>
                              <w:tcPr>
                                <w:tcW w:w="1500" w:type="pct"/>
                              </w:tcPr>
                              <w:sdt>
                                <w:sdtPr>
                                  <w:alias w:val="Correo electrónico"/>
                                  <w:tag w:val=""/>
                                  <w:id w:val="-1029019786"/>
                                  <w:placeholder>
                                    <w:docPart w:val="D9F45F5978D74651BFE46D0DE592D138"/>
                                  </w:placeholder>
                                  <w:showingPlcHdr/>
                                  <w:dataBinding w:prefixMappings="xmlns:ns0='http://schemas.microsoft.com/office/2006/coverPageProps' " w:xpath="/ns0:CoverPageProperties[1]/ns0:CompanyEmail[1]" w:storeItemID="{55AF091B-3C7A-41E3-B477-F2FDAA23CFDA}"/>
                                  <w15:appearance w15:val="hidden"/>
                                  <w:text/>
                                </w:sdtPr>
                                <w:sdtEndPr/>
                                <w:sdtContent>
                                  <w:p w14:paraId="4D5C51FF" w14:textId="481EA291" w:rsidR="00E33106" w:rsidRDefault="00E33106" w:rsidP="0088447B">
                                    <w:pPr>
                                      <w:pStyle w:val="Informacindecontacto"/>
                                      <w:jc w:val="right"/>
                                    </w:pPr>
                                    <w:r>
                                      <w:rPr>
                                        <w:lang w:bidi="es-ES"/>
                                      </w:rPr>
                                      <w:t>[Correo electrónico]</w:t>
                                    </w:r>
                                  </w:p>
                                </w:sdtContent>
                              </w:sdt>
                            </w:tc>
                          </w:tr>
                        </w:tbl>
                        <w:p w14:paraId="65A23680" w14:textId="77777777" w:rsidR="00E33106" w:rsidRDefault="00E33106">
                          <w:pPr>
                            <w:pStyle w:val="Espaciodetabla"/>
                          </w:pPr>
                        </w:p>
                      </w:txbxContent>
                    </v:textbox>
                    <w10:wrap type="topAndBottom" anchorx="margin" anchory="margin"/>
                  </v:shape>
                </w:pict>
              </mc:Fallback>
            </mc:AlternateContent>
          </w:r>
          <w:r w:rsidR="003C7981" w:rsidRPr="00C70CB0">
            <w:rPr>
              <w:noProof/>
              <w:lang w:bidi="es-ES"/>
            </w:rPr>
            <mc:AlternateContent>
              <mc:Choice Requires="wps">
                <w:drawing>
                  <wp:anchor distT="0" distB="0" distL="114300" distR="114300" simplePos="0" relativeHeight="251659264" behindDoc="0" locked="0" layoutInCell="1" allowOverlap="1" wp14:anchorId="5A243D57" wp14:editId="3B521B22">
                    <wp:simplePos x="0" y="0"/>
                    <wp:positionH relativeFrom="margin">
                      <wp:align>left</wp:align>
                    </wp:positionH>
                    <wp:positionV relativeFrom="margin">
                      <wp:align>center</wp:align>
                    </wp:positionV>
                    <wp:extent cx="5486400" cy="1463040"/>
                    <wp:effectExtent l="0" t="0" r="15240" b="1905"/>
                    <wp:wrapTopAndBottom/>
                    <wp:docPr id="2" name="Cuadro de texto 2" descr="Cuadro de texto con título y subtítu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0C70E5" w14:textId="39A97B10" w:rsidR="00E33106" w:rsidRPr="0088447B" w:rsidRDefault="00950462">
                                <w:pPr>
                                  <w:pStyle w:val="Ttulo"/>
                                  <w:rPr>
                                    <w:sz w:val="72"/>
                                    <w:szCs w:val="72"/>
                                  </w:rPr>
                                </w:pPr>
                                <w:sdt>
                                  <w:sdtPr>
                                    <w:rPr>
                                      <w:sz w:val="72"/>
                                      <w:szCs w:val="72"/>
                                    </w:rPr>
                                    <w:alias w:val="Título"/>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8447B" w:rsidRPr="0088447B">
                                      <w:rPr>
                                        <w:sz w:val="72"/>
                                        <w:szCs w:val="72"/>
                                      </w:rPr>
                                      <w:t>Plan de Transformación Digital de [nombre de la organización]</w:t>
                                    </w:r>
                                  </w:sdtContent>
                                </w:sdt>
                              </w:p>
                              <w:p w14:paraId="3C53BA83" w14:textId="23B73ADF" w:rsidR="00E33106" w:rsidRDefault="00950462">
                                <w:pPr>
                                  <w:pStyle w:val="Subttulo"/>
                                </w:pPr>
                                <w:sdt>
                                  <w:sdtPr>
                                    <w:alias w:val="Subtítulo"/>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849DD">
                                      <w:t>[Subtítulo del Plan de Digitalización]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A243D57" id="Cuadro de texto 2" o:spid="_x0000_s1027" type="#_x0000_t202" alt="Cuadro de texto con título y subtítulo del documento"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" filled="f" stroked="f" strokeweight=".5pt">
                    <v:textbox style="mso-fit-shape-to-text:t" inset="0,0,0,0">
                      <w:txbxContent>
                        <w:p w14:paraId="140C70E5" w14:textId="39A97B10" w:rsidR="00E33106" w:rsidRPr="0088447B" w:rsidRDefault="00950462">
                          <w:pPr>
                            <w:pStyle w:val="Ttulo"/>
                            <w:rPr>
                              <w:sz w:val="72"/>
                              <w:szCs w:val="72"/>
                            </w:rPr>
                          </w:pPr>
                          <w:sdt>
                            <w:sdtPr>
                              <w:rPr>
                                <w:sz w:val="72"/>
                                <w:szCs w:val="72"/>
                              </w:rPr>
                              <w:alias w:val="Título"/>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8447B" w:rsidRPr="0088447B">
                                <w:rPr>
                                  <w:sz w:val="72"/>
                                  <w:szCs w:val="72"/>
                                </w:rPr>
                                <w:t>Plan de Transformación Digital de [nombre de la organización]</w:t>
                              </w:r>
                            </w:sdtContent>
                          </w:sdt>
                        </w:p>
                        <w:p w14:paraId="3C53BA83" w14:textId="23B73ADF" w:rsidR="00E33106" w:rsidRDefault="00950462">
                          <w:pPr>
                            <w:pStyle w:val="Subttulo"/>
                          </w:pPr>
                          <w:sdt>
                            <w:sdtPr>
                              <w:alias w:val="Subtítulo"/>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849DD">
                                <w:t>[Subtítulo del Plan de Digitalización]</w:t>
                              </w:r>
                            </w:sdtContent>
                          </w:sdt>
                        </w:p>
                      </w:txbxContent>
                    </v:textbox>
                    <w10:wrap type="topAndBottom" anchorx="margin" anchory="margin"/>
                  </v:shape>
                </w:pict>
              </mc:Fallback>
            </mc:AlternateContent>
          </w:r>
        </w:p>
        <w:p w14:paraId="38DD1387" w14:textId="77777777" w:rsidR="003A35D9" w:rsidRPr="00C70CB0" w:rsidRDefault="003A35D9"/>
        <w:p w14:paraId="1442E6E8" w14:textId="77777777" w:rsidR="003A35D9" w:rsidRPr="00C70CB0" w:rsidRDefault="003C7981">
          <w:r w:rsidRPr="00C70CB0">
            <w:rPr>
              <w:lang w:bidi="es-ES"/>
            </w:rPr>
            <w:br w:type="page"/>
          </w:r>
        </w:p>
      </w:sdtContent>
    </w:sdt>
    <w:sdt>
      <w:sdtPr>
        <w:rPr>
          <w:rFonts w:asciiTheme="minorHAnsi" w:eastAsiaTheme="minorEastAsia" w:hAnsiTheme="minorHAnsi" w:cstheme="minorBidi"/>
          <w:color w:val="242852" w:themeColor="text2"/>
          <w:sz w:val="20"/>
          <w:szCs w:val="20"/>
        </w:rPr>
        <w:id w:val="1250242059"/>
        <w:docPartObj>
          <w:docPartGallery w:val="Table of Contents"/>
          <w:docPartUnique/>
        </w:docPartObj>
      </w:sdtPr>
      <w:sdtEndPr>
        <w:rPr>
          <w:b/>
          <w:bCs/>
          <w:noProof/>
        </w:rPr>
      </w:sdtEndPr>
      <w:sdtContent>
        <w:p w14:paraId="65A102FC" w14:textId="77777777" w:rsidR="003A35D9" w:rsidRPr="00C70CB0" w:rsidRDefault="003C7981">
          <w:pPr>
            <w:pStyle w:val="TtuloTDC"/>
          </w:pPr>
          <w:r w:rsidRPr="00C70CB0">
            <w:rPr>
              <w:lang w:bidi="es-ES"/>
            </w:rPr>
            <w:t>Tabla de contenido</w:t>
          </w:r>
        </w:p>
        <w:p w14:paraId="2247DA63" w14:textId="5BFA3261" w:rsidR="0035269D" w:rsidRDefault="003C7981">
          <w:pPr>
            <w:pStyle w:val="TDC1"/>
            <w:tabs>
              <w:tab w:val="right" w:leader="dot" w:pos="9016"/>
            </w:tabs>
            <w:rPr>
              <w:b w:val="0"/>
              <w:bCs w:val="0"/>
              <w:noProof/>
              <w:color w:val="auto"/>
              <w:sz w:val="24"/>
              <w:szCs w:val="24"/>
              <w:lang w:eastAsia="es-ES_tradnl"/>
            </w:rPr>
          </w:pPr>
          <w:r w:rsidRPr="00C70CB0">
            <w:rPr>
              <w:b w:val="0"/>
              <w:lang w:bidi="es-ES"/>
            </w:rPr>
            <w:fldChar w:fldCharType="begin"/>
          </w:r>
          <w:r w:rsidRPr="00C70CB0">
            <w:rPr>
              <w:b w:val="0"/>
              <w:lang w:bidi="es-ES"/>
            </w:rPr>
            <w:instrText xml:space="preserve"> TOC \o "1-2" \n "2-2" \h \z \u </w:instrText>
          </w:r>
          <w:r w:rsidRPr="00C70CB0">
            <w:rPr>
              <w:b w:val="0"/>
              <w:lang w:bidi="es-ES"/>
            </w:rPr>
            <w:fldChar w:fldCharType="separate"/>
          </w:r>
          <w:hyperlink w:anchor="_Toc95686620" w:history="1">
            <w:r w:rsidR="0035269D" w:rsidRPr="00915F97">
              <w:rPr>
                <w:rStyle w:val="Hipervnculo"/>
                <w:noProof/>
                <w:lang w:bidi="es-ES"/>
              </w:rPr>
              <w:t>Resumen</w:t>
            </w:r>
            <w:r w:rsidR="0035269D">
              <w:rPr>
                <w:noProof/>
                <w:webHidden/>
              </w:rPr>
              <w:tab/>
            </w:r>
            <w:r w:rsidR="0035269D">
              <w:rPr>
                <w:noProof/>
                <w:webHidden/>
              </w:rPr>
              <w:fldChar w:fldCharType="begin"/>
            </w:r>
            <w:r w:rsidR="0035269D">
              <w:rPr>
                <w:noProof/>
                <w:webHidden/>
              </w:rPr>
              <w:instrText xml:space="preserve"> PAGEREF _Toc95686620 \h </w:instrText>
            </w:r>
            <w:r w:rsidR="0035269D">
              <w:rPr>
                <w:noProof/>
                <w:webHidden/>
              </w:rPr>
            </w:r>
            <w:r w:rsidR="0035269D">
              <w:rPr>
                <w:noProof/>
                <w:webHidden/>
              </w:rPr>
              <w:fldChar w:fldCharType="separate"/>
            </w:r>
            <w:r w:rsidR="0035269D">
              <w:rPr>
                <w:noProof/>
                <w:webHidden/>
              </w:rPr>
              <w:t>2</w:t>
            </w:r>
            <w:r w:rsidR="0035269D">
              <w:rPr>
                <w:noProof/>
                <w:webHidden/>
              </w:rPr>
              <w:fldChar w:fldCharType="end"/>
            </w:r>
          </w:hyperlink>
        </w:p>
        <w:p w14:paraId="3991BD04" w14:textId="25CD0A64" w:rsidR="0035269D" w:rsidRDefault="0035269D">
          <w:pPr>
            <w:pStyle w:val="TDC1"/>
            <w:tabs>
              <w:tab w:val="right" w:leader="dot" w:pos="9016"/>
            </w:tabs>
            <w:rPr>
              <w:b w:val="0"/>
              <w:bCs w:val="0"/>
              <w:noProof/>
              <w:color w:val="auto"/>
              <w:sz w:val="24"/>
              <w:szCs w:val="24"/>
              <w:lang w:eastAsia="es-ES_tradnl"/>
            </w:rPr>
          </w:pPr>
          <w:hyperlink w:anchor="_Toc95686621" w:history="1">
            <w:r w:rsidRPr="00915F97">
              <w:rPr>
                <w:rStyle w:val="Hipervnculo"/>
                <w:noProof/>
                <w:lang w:bidi="es-ES"/>
              </w:rPr>
              <w:t>Introducción</w:t>
            </w:r>
            <w:r>
              <w:rPr>
                <w:noProof/>
                <w:webHidden/>
              </w:rPr>
              <w:tab/>
            </w:r>
            <w:r>
              <w:rPr>
                <w:noProof/>
                <w:webHidden/>
              </w:rPr>
              <w:fldChar w:fldCharType="begin"/>
            </w:r>
            <w:r>
              <w:rPr>
                <w:noProof/>
                <w:webHidden/>
              </w:rPr>
              <w:instrText xml:space="preserve"> PAGEREF _Toc95686621 \h </w:instrText>
            </w:r>
            <w:r>
              <w:rPr>
                <w:noProof/>
                <w:webHidden/>
              </w:rPr>
            </w:r>
            <w:r>
              <w:rPr>
                <w:noProof/>
                <w:webHidden/>
              </w:rPr>
              <w:fldChar w:fldCharType="separate"/>
            </w:r>
            <w:r>
              <w:rPr>
                <w:noProof/>
                <w:webHidden/>
              </w:rPr>
              <w:t>2</w:t>
            </w:r>
            <w:r>
              <w:rPr>
                <w:noProof/>
                <w:webHidden/>
              </w:rPr>
              <w:fldChar w:fldCharType="end"/>
            </w:r>
          </w:hyperlink>
        </w:p>
        <w:p w14:paraId="270D0D02" w14:textId="1A3BDC55" w:rsidR="0035269D" w:rsidRDefault="0035269D">
          <w:pPr>
            <w:pStyle w:val="TDC2"/>
            <w:rPr>
              <w:noProof/>
              <w:color w:val="auto"/>
              <w:sz w:val="24"/>
              <w:szCs w:val="24"/>
              <w:lang w:eastAsia="es-ES_tradnl"/>
            </w:rPr>
          </w:pPr>
          <w:hyperlink w:anchor="_Toc95686622" w:history="1">
            <w:r w:rsidRPr="00915F97">
              <w:rPr>
                <w:rStyle w:val="Hipervnculo"/>
                <w:noProof/>
                <w:lang w:bidi="es-ES"/>
              </w:rPr>
              <w:t>La organización</w:t>
            </w:r>
          </w:hyperlink>
        </w:p>
        <w:p w14:paraId="3AB8D54D" w14:textId="2783AAD2" w:rsidR="0035269D" w:rsidRDefault="0035269D">
          <w:pPr>
            <w:pStyle w:val="TDC2"/>
            <w:rPr>
              <w:noProof/>
              <w:color w:val="auto"/>
              <w:sz w:val="24"/>
              <w:szCs w:val="24"/>
              <w:lang w:eastAsia="es-ES_tradnl"/>
            </w:rPr>
          </w:pPr>
          <w:hyperlink w:anchor="_Toc95686623" w:history="1">
            <w:r w:rsidRPr="00915F97">
              <w:rPr>
                <w:rStyle w:val="Hipervnculo"/>
                <w:noProof/>
                <w:lang w:bidi="es-ES"/>
              </w:rPr>
              <w:t>Capacidad Digital Actual</w:t>
            </w:r>
          </w:hyperlink>
        </w:p>
        <w:p w14:paraId="5FDBC110" w14:textId="0113AD46" w:rsidR="0035269D" w:rsidRDefault="0035269D">
          <w:pPr>
            <w:pStyle w:val="TDC1"/>
            <w:tabs>
              <w:tab w:val="right" w:leader="dot" w:pos="9016"/>
            </w:tabs>
            <w:rPr>
              <w:b w:val="0"/>
              <w:bCs w:val="0"/>
              <w:noProof/>
              <w:color w:val="auto"/>
              <w:sz w:val="24"/>
              <w:szCs w:val="24"/>
              <w:lang w:eastAsia="es-ES_tradnl"/>
            </w:rPr>
          </w:pPr>
          <w:hyperlink w:anchor="_Toc95686624" w:history="1">
            <w:r w:rsidRPr="00915F97">
              <w:rPr>
                <w:rStyle w:val="Hipervnculo"/>
                <w:noProof/>
                <w:lang w:bidi="es-ES"/>
              </w:rPr>
              <w:t>Tecnologías útiles</w:t>
            </w:r>
            <w:r>
              <w:rPr>
                <w:noProof/>
                <w:webHidden/>
              </w:rPr>
              <w:tab/>
            </w:r>
            <w:r>
              <w:rPr>
                <w:noProof/>
                <w:webHidden/>
              </w:rPr>
              <w:fldChar w:fldCharType="begin"/>
            </w:r>
            <w:r>
              <w:rPr>
                <w:noProof/>
                <w:webHidden/>
              </w:rPr>
              <w:instrText xml:space="preserve"> PAGEREF _Toc95686624 \h </w:instrText>
            </w:r>
            <w:r>
              <w:rPr>
                <w:noProof/>
                <w:webHidden/>
              </w:rPr>
            </w:r>
            <w:r>
              <w:rPr>
                <w:noProof/>
                <w:webHidden/>
              </w:rPr>
              <w:fldChar w:fldCharType="separate"/>
            </w:r>
            <w:r>
              <w:rPr>
                <w:noProof/>
                <w:webHidden/>
              </w:rPr>
              <w:t>2</w:t>
            </w:r>
            <w:r>
              <w:rPr>
                <w:noProof/>
                <w:webHidden/>
              </w:rPr>
              <w:fldChar w:fldCharType="end"/>
            </w:r>
          </w:hyperlink>
        </w:p>
        <w:p w14:paraId="0C8A77B4" w14:textId="576BE97F" w:rsidR="0035269D" w:rsidRDefault="0035269D">
          <w:pPr>
            <w:pStyle w:val="TDC2"/>
            <w:rPr>
              <w:noProof/>
              <w:color w:val="auto"/>
              <w:sz w:val="24"/>
              <w:szCs w:val="24"/>
              <w:lang w:eastAsia="es-ES_tradnl"/>
            </w:rPr>
          </w:pPr>
          <w:hyperlink w:anchor="_Toc95686625" w:history="1">
            <w:r w:rsidRPr="00915F97">
              <w:rPr>
                <w:rStyle w:val="Hipervnculo"/>
                <w:noProof/>
                <w:lang w:bidi="es-ES"/>
              </w:rPr>
              <w:t>Tecnología 1</w:t>
            </w:r>
          </w:hyperlink>
        </w:p>
        <w:p w14:paraId="371EF5A7" w14:textId="55B58475" w:rsidR="0035269D" w:rsidRDefault="0035269D">
          <w:pPr>
            <w:pStyle w:val="TDC2"/>
            <w:rPr>
              <w:noProof/>
              <w:color w:val="auto"/>
              <w:sz w:val="24"/>
              <w:szCs w:val="24"/>
              <w:lang w:eastAsia="es-ES_tradnl"/>
            </w:rPr>
          </w:pPr>
          <w:hyperlink w:anchor="_Toc95686626" w:history="1">
            <w:r w:rsidRPr="00915F97">
              <w:rPr>
                <w:rStyle w:val="Hipervnculo"/>
                <w:noProof/>
                <w:lang w:bidi="es-ES"/>
              </w:rPr>
              <w:t>Tecnología 2</w:t>
            </w:r>
          </w:hyperlink>
        </w:p>
        <w:p w14:paraId="39C2E986" w14:textId="450C5896" w:rsidR="0035269D" w:rsidRDefault="0035269D">
          <w:pPr>
            <w:pStyle w:val="TDC2"/>
            <w:rPr>
              <w:noProof/>
              <w:color w:val="auto"/>
              <w:sz w:val="24"/>
              <w:szCs w:val="24"/>
              <w:lang w:eastAsia="es-ES_tradnl"/>
            </w:rPr>
          </w:pPr>
          <w:hyperlink w:anchor="_Toc95686627" w:history="1">
            <w:r w:rsidRPr="00915F97">
              <w:rPr>
                <w:rStyle w:val="Hipervnculo"/>
                <w:noProof/>
                <w:lang w:bidi="es-ES"/>
              </w:rPr>
              <w:t>Tecnología 3</w:t>
            </w:r>
          </w:hyperlink>
        </w:p>
        <w:p w14:paraId="05859C10" w14:textId="7784A57B" w:rsidR="0035269D" w:rsidRDefault="0035269D">
          <w:pPr>
            <w:pStyle w:val="TDC1"/>
            <w:tabs>
              <w:tab w:val="right" w:leader="dot" w:pos="9016"/>
            </w:tabs>
            <w:rPr>
              <w:b w:val="0"/>
              <w:bCs w:val="0"/>
              <w:noProof/>
              <w:color w:val="auto"/>
              <w:sz w:val="24"/>
              <w:szCs w:val="24"/>
              <w:lang w:eastAsia="es-ES_tradnl"/>
            </w:rPr>
          </w:pPr>
          <w:hyperlink w:anchor="_Toc95686628" w:history="1">
            <w:r w:rsidRPr="00915F97">
              <w:rPr>
                <w:rStyle w:val="Hipervnculo"/>
                <w:noProof/>
                <w:lang w:bidi="es-ES"/>
              </w:rPr>
              <w:t>Proyectos pilotos</w:t>
            </w:r>
            <w:r>
              <w:rPr>
                <w:noProof/>
                <w:webHidden/>
              </w:rPr>
              <w:tab/>
            </w:r>
            <w:r>
              <w:rPr>
                <w:noProof/>
                <w:webHidden/>
              </w:rPr>
              <w:fldChar w:fldCharType="begin"/>
            </w:r>
            <w:r>
              <w:rPr>
                <w:noProof/>
                <w:webHidden/>
              </w:rPr>
              <w:instrText xml:space="preserve"> PAGEREF _Toc95686628 \h </w:instrText>
            </w:r>
            <w:r>
              <w:rPr>
                <w:noProof/>
                <w:webHidden/>
              </w:rPr>
            </w:r>
            <w:r>
              <w:rPr>
                <w:noProof/>
                <w:webHidden/>
              </w:rPr>
              <w:fldChar w:fldCharType="separate"/>
            </w:r>
            <w:r>
              <w:rPr>
                <w:noProof/>
                <w:webHidden/>
              </w:rPr>
              <w:t>3</w:t>
            </w:r>
            <w:r>
              <w:rPr>
                <w:noProof/>
                <w:webHidden/>
              </w:rPr>
              <w:fldChar w:fldCharType="end"/>
            </w:r>
          </w:hyperlink>
        </w:p>
        <w:p w14:paraId="71C0D83E" w14:textId="015168DE" w:rsidR="0035269D" w:rsidRDefault="0035269D">
          <w:pPr>
            <w:pStyle w:val="TDC2"/>
            <w:rPr>
              <w:noProof/>
              <w:color w:val="auto"/>
              <w:sz w:val="24"/>
              <w:szCs w:val="24"/>
              <w:lang w:eastAsia="es-ES_tradnl"/>
            </w:rPr>
          </w:pPr>
          <w:hyperlink w:anchor="_Toc95686629" w:history="1">
            <w:r w:rsidRPr="00915F97">
              <w:rPr>
                <w:rStyle w:val="Hipervnculo"/>
                <w:noProof/>
                <w:lang w:bidi="es-ES"/>
              </w:rPr>
              <w:t>Proyecto Piloto 1</w:t>
            </w:r>
          </w:hyperlink>
        </w:p>
        <w:p w14:paraId="0E34B8D7" w14:textId="069B1092" w:rsidR="0035269D" w:rsidRDefault="0035269D">
          <w:pPr>
            <w:pStyle w:val="TDC2"/>
            <w:rPr>
              <w:noProof/>
              <w:color w:val="auto"/>
              <w:sz w:val="24"/>
              <w:szCs w:val="24"/>
              <w:lang w:eastAsia="es-ES_tradnl"/>
            </w:rPr>
          </w:pPr>
          <w:hyperlink w:anchor="_Toc95686630" w:history="1">
            <w:r w:rsidRPr="00915F97">
              <w:rPr>
                <w:rStyle w:val="Hipervnculo"/>
                <w:noProof/>
                <w:lang w:bidi="es-ES"/>
              </w:rPr>
              <w:t>Proyecto Piloto 2</w:t>
            </w:r>
          </w:hyperlink>
        </w:p>
        <w:p w14:paraId="17A3BC64" w14:textId="34E88A2A" w:rsidR="0035269D" w:rsidRDefault="0035269D">
          <w:pPr>
            <w:pStyle w:val="TDC2"/>
            <w:rPr>
              <w:noProof/>
              <w:color w:val="auto"/>
              <w:sz w:val="24"/>
              <w:szCs w:val="24"/>
              <w:lang w:eastAsia="es-ES_tradnl"/>
            </w:rPr>
          </w:pPr>
          <w:hyperlink w:anchor="_Toc95686631" w:history="1">
            <w:r w:rsidRPr="00915F97">
              <w:rPr>
                <w:rStyle w:val="Hipervnculo"/>
                <w:noProof/>
                <w:lang w:bidi="es-ES"/>
              </w:rPr>
              <w:t>Proyecto Piloto 3</w:t>
            </w:r>
          </w:hyperlink>
        </w:p>
        <w:p w14:paraId="7F7F0936" w14:textId="3AF70512" w:rsidR="0035269D" w:rsidRDefault="0035269D">
          <w:pPr>
            <w:pStyle w:val="TDC1"/>
            <w:tabs>
              <w:tab w:val="right" w:leader="dot" w:pos="9016"/>
            </w:tabs>
            <w:rPr>
              <w:b w:val="0"/>
              <w:bCs w:val="0"/>
              <w:noProof/>
              <w:color w:val="auto"/>
              <w:sz w:val="24"/>
              <w:szCs w:val="24"/>
              <w:lang w:eastAsia="es-ES_tradnl"/>
            </w:rPr>
          </w:pPr>
          <w:hyperlink w:anchor="_Toc95686632" w:history="1">
            <w:r w:rsidRPr="00915F97">
              <w:rPr>
                <w:rStyle w:val="Hipervnculo"/>
                <w:noProof/>
                <w:lang w:bidi="es-ES"/>
              </w:rPr>
              <w:t>Transformación Cultural</w:t>
            </w:r>
            <w:r>
              <w:rPr>
                <w:noProof/>
                <w:webHidden/>
              </w:rPr>
              <w:tab/>
            </w:r>
            <w:r>
              <w:rPr>
                <w:noProof/>
                <w:webHidden/>
              </w:rPr>
              <w:fldChar w:fldCharType="begin"/>
            </w:r>
            <w:r>
              <w:rPr>
                <w:noProof/>
                <w:webHidden/>
              </w:rPr>
              <w:instrText xml:space="preserve"> PAGEREF _Toc95686632 \h </w:instrText>
            </w:r>
            <w:r>
              <w:rPr>
                <w:noProof/>
                <w:webHidden/>
              </w:rPr>
            </w:r>
            <w:r>
              <w:rPr>
                <w:noProof/>
                <w:webHidden/>
              </w:rPr>
              <w:fldChar w:fldCharType="separate"/>
            </w:r>
            <w:r>
              <w:rPr>
                <w:noProof/>
                <w:webHidden/>
              </w:rPr>
              <w:t>4</w:t>
            </w:r>
            <w:r>
              <w:rPr>
                <w:noProof/>
                <w:webHidden/>
              </w:rPr>
              <w:fldChar w:fldCharType="end"/>
            </w:r>
          </w:hyperlink>
        </w:p>
        <w:p w14:paraId="4791685C" w14:textId="0D852B74" w:rsidR="0035269D" w:rsidRDefault="0035269D">
          <w:pPr>
            <w:pStyle w:val="TDC1"/>
            <w:tabs>
              <w:tab w:val="right" w:leader="dot" w:pos="9016"/>
            </w:tabs>
            <w:rPr>
              <w:b w:val="0"/>
              <w:bCs w:val="0"/>
              <w:noProof/>
              <w:color w:val="auto"/>
              <w:sz w:val="24"/>
              <w:szCs w:val="24"/>
              <w:lang w:eastAsia="es-ES_tradnl"/>
            </w:rPr>
          </w:pPr>
          <w:hyperlink w:anchor="_Toc95686633" w:history="1">
            <w:r w:rsidRPr="00915F97">
              <w:rPr>
                <w:rStyle w:val="Hipervnculo"/>
                <w:noProof/>
              </w:rPr>
              <w:t>Conclusiones</w:t>
            </w:r>
            <w:r>
              <w:rPr>
                <w:noProof/>
                <w:webHidden/>
              </w:rPr>
              <w:tab/>
            </w:r>
            <w:r>
              <w:rPr>
                <w:noProof/>
                <w:webHidden/>
              </w:rPr>
              <w:fldChar w:fldCharType="begin"/>
            </w:r>
            <w:r>
              <w:rPr>
                <w:noProof/>
                <w:webHidden/>
              </w:rPr>
              <w:instrText xml:space="preserve"> PAGEREF _Toc95686633 \h </w:instrText>
            </w:r>
            <w:r>
              <w:rPr>
                <w:noProof/>
                <w:webHidden/>
              </w:rPr>
            </w:r>
            <w:r>
              <w:rPr>
                <w:noProof/>
                <w:webHidden/>
              </w:rPr>
              <w:fldChar w:fldCharType="separate"/>
            </w:r>
            <w:r>
              <w:rPr>
                <w:noProof/>
                <w:webHidden/>
              </w:rPr>
              <w:t>4</w:t>
            </w:r>
            <w:r>
              <w:rPr>
                <w:noProof/>
                <w:webHidden/>
              </w:rPr>
              <w:fldChar w:fldCharType="end"/>
            </w:r>
          </w:hyperlink>
        </w:p>
        <w:p w14:paraId="03902DF7" w14:textId="4166DD62" w:rsidR="003A35D9" w:rsidRPr="00C70CB0" w:rsidRDefault="003C7981">
          <w:r w:rsidRPr="00C70CB0">
            <w:rPr>
              <w:b/>
              <w:sz w:val="26"/>
              <w:szCs w:val="26"/>
              <w:lang w:bidi="es-ES"/>
            </w:rPr>
            <w:fldChar w:fldCharType="end"/>
          </w:r>
        </w:p>
      </w:sdtContent>
    </w:sdt>
    <w:p w14:paraId="4D3FFF0C" w14:textId="77777777" w:rsidR="003A35D9" w:rsidRPr="00C70CB0" w:rsidRDefault="003A35D9">
      <w:pPr>
        <w:sectPr w:rsidR="003A35D9" w:rsidRPr="00C70CB0" w:rsidSect="00C70CB0">
          <w:pgSz w:w="11906" w:h="16838" w:code="9"/>
          <w:pgMar w:top="1080" w:right="1440" w:bottom="1080" w:left="1440" w:header="720" w:footer="576" w:gutter="0"/>
          <w:pgNumType w:start="0"/>
          <w:cols w:space="720"/>
          <w:titlePg/>
          <w:docGrid w:linePitch="360"/>
        </w:sectPr>
      </w:pPr>
      <w:bookmarkStart w:id="0" w:name="_GoBack"/>
      <w:bookmarkEnd w:id="0"/>
    </w:p>
    <w:p w14:paraId="2B28508B" w14:textId="6A3F5A5D" w:rsidR="003A35D9" w:rsidRPr="00C70CB0" w:rsidRDefault="003C7981">
      <w:pPr>
        <w:pStyle w:val="Ttulo1"/>
      </w:pPr>
      <w:bookmarkStart w:id="1" w:name="_Toc95686620"/>
      <w:r w:rsidRPr="00C70CB0">
        <w:rPr>
          <w:lang w:bidi="es-ES"/>
        </w:rPr>
        <w:lastRenderedPageBreak/>
        <w:t>Resumen</w:t>
      </w:r>
      <w:bookmarkEnd w:id="1"/>
    </w:p>
    <w:tbl>
      <w:tblPr>
        <w:tblStyle w:val="Tabladesugerencia"/>
        <w:tblW w:w="5014" w:type="pct"/>
        <w:shd w:val="clear" w:color="auto" w:fill="ACCBF9" w:themeFill="background2"/>
        <w:tblCellMar>
          <w:top w:w="0" w:type="dxa"/>
        </w:tblCellMar>
        <w:tblLook w:val="04A0" w:firstRow="1" w:lastRow="0" w:firstColumn="1" w:lastColumn="0" w:noHBand="0" w:noVBand="1"/>
      </w:tblPr>
      <w:tblGrid>
        <w:gridCol w:w="625"/>
        <w:gridCol w:w="8426"/>
      </w:tblGrid>
      <w:tr w:rsidR="007C5380" w:rsidRPr="00C70CB0" w14:paraId="67AC2D5C"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14:paraId="44A6AE86" w14:textId="77777777" w:rsidR="007C5380" w:rsidRPr="00C70CB0" w:rsidRDefault="007C5380" w:rsidP="007C5380">
            <w:pPr>
              <w:pStyle w:val="Icono"/>
              <w:rPr>
                <w:u w:val="double"/>
              </w:rPr>
            </w:pPr>
            <w:r w:rsidRPr="00C70CB0">
              <w:rPr>
                <w:noProof/>
                <w:lang w:bidi="es-ES"/>
              </w:rPr>
              <mc:AlternateContent>
                <mc:Choice Requires="wpg">
                  <w:drawing>
                    <wp:inline distT="0" distB="0" distL="0" distR="0" wp14:anchorId="57E7A9BD" wp14:editId="6D678EF3">
                      <wp:extent cx="228600" cy="228600"/>
                      <wp:effectExtent l="0" t="0" r="0" b="0"/>
                      <wp:docPr id="47" name="Grupo 19" descr="Icono de sugerenci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8" name="Elipse 48"/>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49" name="Forma libre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dtdh="http://schemas.microsoft.com/office/word/2020/wordml/sdtdatahash" xmlns:w16="http://schemas.microsoft.com/office/word/2018/wordml" xmlns:w16cex="http://schemas.microsoft.com/office/word/2018/wordml/cex">
                  <w:pict>
                    <v:group w14:anchorId="762C0340" id="Grupo 19" o:spid="_x0000_s1026" alt="Icono de sugerenci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">
                      <v:oval id="Elipse 48"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" fillcolor="#f24f4f" stroked="f" strokeweight="0">
                        <v:stroke joinstyle="miter"/>
                        <o:lock v:ext="edit" aspectratio="t"/>
                      </v:oval>
                      <v:shape id="Forma libre 1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14:paraId="5238CA0D" w14:textId="53218610" w:rsidR="007C5380" w:rsidRPr="00C70CB0" w:rsidRDefault="00B849DD" w:rsidP="00B849DD">
            <w:pPr>
              <w:pStyle w:val="Textodesugerencia"/>
              <w:cnfStyle w:val="000000000000" w:firstRow="0" w:lastRow="0" w:firstColumn="0" w:lastColumn="0" w:oddVBand="0" w:evenVBand="0" w:oddHBand="0" w:evenHBand="0" w:firstRowFirstColumn="0" w:firstRowLastColumn="0" w:lastRowFirstColumn="0" w:lastRowLastColumn="0"/>
            </w:pPr>
            <w:r>
              <w:t>Realiza un breve resumen de no más de 500 palabras del Plan de Transformación Digital</w:t>
            </w:r>
          </w:p>
        </w:tc>
      </w:tr>
    </w:tbl>
    <w:p w14:paraId="4F721641" w14:textId="77777777" w:rsidR="007C5380" w:rsidRPr="00C70CB0" w:rsidRDefault="007C5380" w:rsidP="007C5380"/>
    <w:p w14:paraId="66CCA3B0" w14:textId="2602135E" w:rsidR="003A35D9" w:rsidRPr="00C70CB0" w:rsidRDefault="00B849DD">
      <w:pPr>
        <w:pStyle w:val="Ttulo1"/>
      </w:pPr>
      <w:bookmarkStart w:id="2" w:name="_Toc95686621"/>
      <w:r>
        <w:rPr>
          <w:lang w:bidi="es-ES"/>
        </w:rPr>
        <w:t>Introducción</w:t>
      </w:r>
      <w:bookmarkEnd w:id="2"/>
    </w:p>
    <w:tbl>
      <w:tblPr>
        <w:tblStyle w:val="Tabladesugerencia"/>
        <w:tblW w:w="5014" w:type="pct"/>
        <w:shd w:val="clear" w:color="auto" w:fill="ACCBF9" w:themeFill="background2"/>
        <w:tblCellMar>
          <w:top w:w="0" w:type="dxa"/>
        </w:tblCellMar>
        <w:tblLook w:val="04A0" w:firstRow="1" w:lastRow="0" w:firstColumn="1" w:lastColumn="0" w:noHBand="0" w:noVBand="1"/>
      </w:tblPr>
      <w:tblGrid>
        <w:gridCol w:w="625"/>
        <w:gridCol w:w="8426"/>
      </w:tblGrid>
      <w:tr w:rsidR="007C5380" w:rsidRPr="00C70CB0" w14:paraId="3E2E4D64"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14:paraId="53B07C3D" w14:textId="77777777" w:rsidR="007C5380" w:rsidRPr="00C70CB0" w:rsidRDefault="007C5380" w:rsidP="003C7981">
            <w:pPr>
              <w:pStyle w:val="Icono"/>
            </w:pPr>
            <w:r w:rsidRPr="00C70CB0">
              <w:rPr>
                <w:noProof/>
                <w:lang w:bidi="es-ES"/>
              </w:rPr>
              <mc:AlternateContent>
                <mc:Choice Requires="wpg">
                  <w:drawing>
                    <wp:inline distT="0" distB="0" distL="0" distR="0" wp14:anchorId="625DC54D" wp14:editId="42670CCA">
                      <wp:extent cx="228600" cy="228600"/>
                      <wp:effectExtent l="0" t="0" r="0" b="0"/>
                      <wp:docPr id="65" name="Grupo 19" descr="Icono de sugerenci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6" name="Elipse 66"/>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67" name="Forma libre 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dtdh="http://schemas.microsoft.com/office/word/2020/wordml/sdtdatahash" xmlns:w16="http://schemas.microsoft.com/office/word/2018/wordml" xmlns:w16cex="http://schemas.microsoft.com/office/word/2018/wordml/cex">
                  <w:pict>
                    <v:group w14:anchorId="5CE90F1A" id="Grupo 19" o:spid="_x0000_s1026" alt="Icono de sugerenci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">
                      <v:oval id="Elipse 66"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" fillcolor="#f24f4f" stroked="f" strokeweight="0">
                        <v:stroke joinstyle="miter"/>
                        <o:lock v:ext="edit" aspectratio="t"/>
                      </v:oval>
                      <v:shape id="Forma libre 2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14:paraId="349B202E" w14:textId="6D2681D6" w:rsidR="007C5380" w:rsidRPr="00C70CB0" w:rsidRDefault="00B849DD" w:rsidP="007C5380">
            <w:pPr>
              <w:pStyle w:val="Textodesugerencia"/>
              <w:cnfStyle w:val="000000000000" w:firstRow="0" w:lastRow="0" w:firstColumn="0" w:lastColumn="0" w:oddVBand="0" w:evenVBand="0" w:oddHBand="0" w:evenHBand="0" w:firstRowFirstColumn="0" w:firstRowLastColumn="0" w:lastRowFirstColumn="0" w:lastRowLastColumn="0"/>
            </w:pPr>
            <w:r>
              <w:t>En la introducción se añadirá la información que describe la organización, su misión, sus procesos y el estado actual de digitalización.</w:t>
            </w:r>
          </w:p>
        </w:tc>
      </w:tr>
    </w:tbl>
    <w:p w14:paraId="115BD683" w14:textId="77777777" w:rsidR="007C5380" w:rsidRPr="00C70CB0" w:rsidRDefault="007C5380"/>
    <w:p w14:paraId="0B41299F" w14:textId="5720BAB6" w:rsidR="003A35D9" w:rsidRPr="00C70CB0" w:rsidRDefault="00B849DD">
      <w:pPr>
        <w:pStyle w:val="Ttulo2"/>
      </w:pPr>
      <w:bookmarkStart w:id="3" w:name="_Toc95686622"/>
      <w:r>
        <w:rPr>
          <w:lang w:bidi="es-ES"/>
        </w:rPr>
        <w:t>La organización</w:t>
      </w:r>
      <w:bookmarkEnd w:id="3"/>
    </w:p>
    <w:tbl>
      <w:tblPr>
        <w:tblStyle w:val="Tabladesugerencia"/>
        <w:tblW w:w="5014" w:type="pct"/>
        <w:shd w:val="clear" w:color="auto" w:fill="ACCBF9" w:themeFill="background2"/>
        <w:tblCellMar>
          <w:top w:w="0" w:type="dxa"/>
        </w:tblCellMar>
        <w:tblLook w:val="04A0" w:firstRow="1" w:lastRow="0" w:firstColumn="1" w:lastColumn="0" w:noHBand="0" w:noVBand="1"/>
      </w:tblPr>
      <w:tblGrid>
        <w:gridCol w:w="625"/>
        <w:gridCol w:w="8426"/>
      </w:tblGrid>
      <w:tr w:rsidR="007C5380" w:rsidRPr="00C70CB0" w14:paraId="7968A273"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14:paraId="5DE67DEB" w14:textId="77777777" w:rsidR="007C5380" w:rsidRPr="00C70CB0" w:rsidRDefault="007C5380" w:rsidP="003C7981">
            <w:pPr>
              <w:pStyle w:val="Icono"/>
            </w:pPr>
            <w:r w:rsidRPr="00C70CB0">
              <w:rPr>
                <w:noProof/>
                <w:lang w:bidi="es-ES"/>
              </w:rPr>
              <mc:AlternateContent>
                <mc:Choice Requires="wpg">
                  <w:drawing>
                    <wp:inline distT="0" distB="0" distL="0" distR="0" wp14:anchorId="066277DB" wp14:editId="0A9CB134">
                      <wp:extent cx="228600" cy="228600"/>
                      <wp:effectExtent l="0" t="0" r="0" b="0"/>
                      <wp:docPr id="75" name="Grupo 19" descr="Icono de sugerenci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5" name="Elipse 95"/>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96" name="Forma libre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dtdh="http://schemas.microsoft.com/office/word/2020/wordml/sdtdatahash" xmlns:w16="http://schemas.microsoft.com/office/word/2018/wordml" xmlns:w16cex="http://schemas.microsoft.com/office/word/2018/wordml/cex">
                  <w:pict>
                    <v:group w14:anchorId="4D30E103" id="Grupo 19" o:spid="_x0000_s1026" alt="Icono de sugerenci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">
                      <v:oval id="Elipse 9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" fillcolor="#f24f4f" stroked="f" strokeweight="0">
                        <v:stroke joinstyle="miter"/>
                        <o:lock v:ext="edit" aspectratio="t"/>
                      </v:oval>
                      <v:shape id="Forma libre 3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14:paraId="53A8E5E1" w14:textId="77777777" w:rsidR="007C5380" w:rsidRDefault="00B849DD" w:rsidP="00B849DD">
            <w:pPr>
              <w:pStyle w:val="Textodesugerencia"/>
              <w:cnfStyle w:val="000000000000" w:firstRow="0" w:lastRow="0" w:firstColumn="0" w:lastColumn="0" w:oddVBand="0" w:evenVBand="0" w:oddHBand="0" w:evenHBand="0" w:firstRowFirstColumn="0" w:firstRowLastColumn="0" w:lastRowFirstColumn="0" w:lastRowLastColumn="0"/>
            </w:pPr>
            <w:r>
              <w:t xml:space="preserve">En este </w:t>
            </w:r>
            <w:proofErr w:type="spellStart"/>
            <w:r>
              <w:t>subapartado</w:t>
            </w:r>
            <w:proofErr w:type="spellEnd"/>
            <w:r>
              <w:t xml:space="preserve"> se describirá la organización detallando su misión, sus actividades, qué valor aporta y qué procesos realiza en el día a día.</w:t>
            </w:r>
          </w:p>
          <w:p w14:paraId="24202CD2" w14:textId="77777777" w:rsidR="00B849DD" w:rsidRDefault="00B849DD" w:rsidP="00B849DD">
            <w:pPr>
              <w:pStyle w:val="Textodesugerencia"/>
              <w:cnfStyle w:val="000000000000" w:firstRow="0" w:lastRow="0" w:firstColumn="0" w:lastColumn="0" w:oddVBand="0" w:evenVBand="0" w:oddHBand="0" w:evenHBand="0" w:firstRowFirstColumn="0" w:firstRowLastColumn="0" w:lastRowFirstColumn="0" w:lastRowLastColumn="0"/>
            </w:pPr>
          </w:p>
          <w:p w14:paraId="4CDDF0B8" w14:textId="6720D8C6" w:rsidR="00B849DD" w:rsidRPr="00C70CB0" w:rsidRDefault="00B849DD" w:rsidP="00B849DD">
            <w:pPr>
              <w:pStyle w:val="Textodesugerencia"/>
              <w:cnfStyle w:val="000000000000" w:firstRow="0" w:lastRow="0" w:firstColumn="0" w:lastColumn="0" w:oddVBand="0" w:evenVBand="0" w:oddHBand="0" w:evenHBand="0" w:firstRowFirstColumn="0" w:firstRowLastColumn="0" w:lastRowFirstColumn="0" w:lastRowLastColumn="0"/>
            </w:pPr>
            <w:r>
              <w:t xml:space="preserve">Recuerda que se pueden añadir nuevos </w:t>
            </w:r>
            <w:proofErr w:type="spellStart"/>
            <w:r>
              <w:t>subapartados</w:t>
            </w:r>
            <w:proofErr w:type="spellEnd"/>
            <w:r>
              <w:t xml:space="preserve"> dentro de cada uno de los establecidos.</w:t>
            </w:r>
          </w:p>
        </w:tc>
      </w:tr>
    </w:tbl>
    <w:p w14:paraId="3E2D0D4A" w14:textId="77777777" w:rsidR="007C5380" w:rsidRPr="00C70CB0" w:rsidRDefault="007C5380"/>
    <w:p w14:paraId="61639EEE" w14:textId="6997FF40" w:rsidR="007C5380" w:rsidRPr="00C70CB0" w:rsidRDefault="00B849DD">
      <w:pPr>
        <w:pStyle w:val="Ttulo2"/>
      </w:pPr>
      <w:bookmarkStart w:id="4" w:name="_Toc95686623"/>
      <w:r>
        <w:rPr>
          <w:lang w:bidi="es-ES"/>
        </w:rPr>
        <w:t>Capacidad Digital Actual</w:t>
      </w:r>
      <w:bookmarkEnd w:id="4"/>
    </w:p>
    <w:tbl>
      <w:tblPr>
        <w:tblStyle w:val="Tabladesugerencia"/>
        <w:tblW w:w="5014" w:type="pct"/>
        <w:shd w:val="clear" w:color="auto" w:fill="ACCBF9" w:themeFill="background2"/>
        <w:tblCellMar>
          <w:top w:w="0" w:type="dxa"/>
        </w:tblCellMar>
        <w:tblLook w:val="04A0" w:firstRow="1" w:lastRow="0" w:firstColumn="1" w:lastColumn="0" w:noHBand="0" w:noVBand="1"/>
      </w:tblPr>
      <w:tblGrid>
        <w:gridCol w:w="625"/>
        <w:gridCol w:w="8426"/>
      </w:tblGrid>
      <w:tr w:rsidR="007C5380" w:rsidRPr="00C70CB0" w14:paraId="6DD62091"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14:paraId="45D50280" w14:textId="77777777" w:rsidR="007C5380" w:rsidRPr="00C70CB0" w:rsidRDefault="007C5380" w:rsidP="003C7981">
            <w:pPr>
              <w:pStyle w:val="Icono"/>
              <w:rPr>
                <w:spacing w:val="-6"/>
              </w:rPr>
            </w:pPr>
            <w:r w:rsidRPr="00C70CB0">
              <w:rPr>
                <w:noProof/>
                <w:spacing w:val="-6"/>
                <w:lang w:bidi="es-ES"/>
              </w:rPr>
              <mc:AlternateContent>
                <mc:Choice Requires="wpg">
                  <w:drawing>
                    <wp:inline distT="0" distB="0" distL="0" distR="0" wp14:anchorId="3846C48C" wp14:editId="0DEF1298">
                      <wp:extent cx="228600" cy="228600"/>
                      <wp:effectExtent l="0" t="0" r="0" b="0"/>
                      <wp:docPr id="35" name="Grupo 19" descr="Icono de sugerenci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Elipse 36"/>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37" name="Forma libre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dtdh="http://schemas.microsoft.com/office/word/2020/wordml/sdtdatahash" xmlns:w16="http://schemas.microsoft.com/office/word/2018/wordml" xmlns:w16cex="http://schemas.microsoft.com/office/word/2018/wordml/cex">
                  <w:pict>
                    <v:group w14:anchorId="46FB146E" id="Grupo 19" o:spid="_x0000_s1026" alt="Icono de sugerenci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">
                      <v:oval id="Elipse 36"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" fillcolor="#f24f4f" stroked="f" strokeweight="0">
                        <v:stroke joinstyle="miter"/>
                        <o:lock v:ext="edit" aspectratio="t"/>
                      </v:oval>
                      <v:shape id="Forma libre 37"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14:paraId="7DBE63AE" w14:textId="75F9E516" w:rsidR="00B849DD" w:rsidRDefault="00B849DD" w:rsidP="007C5380">
            <w:pPr>
              <w:pStyle w:val="Textodesugerencia"/>
              <w:cnfStyle w:val="000000000000" w:firstRow="0" w:lastRow="0" w:firstColumn="0" w:lastColumn="0" w:oddVBand="0" w:evenVBand="0" w:oddHBand="0" w:evenHBand="0" w:firstRowFirstColumn="0" w:firstRowLastColumn="0" w:lastRowFirstColumn="0" w:lastRowLastColumn="0"/>
              <w:rPr>
                <w:spacing w:val="-6"/>
              </w:rPr>
            </w:pPr>
            <w:r>
              <w:rPr>
                <w:spacing w:val="-6"/>
              </w:rPr>
              <w:t>Es importante destacar aquí qué procesos actualmente se realizan de forma digital para entender el grado de digitalización de la organización.</w:t>
            </w:r>
          </w:p>
          <w:p w14:paraId="0A36A7F5" w14:textId="0E52CDBE" w:rsidR="007C5380" w:rsidRPr="00C70CB0" w:rsidRDefault="007C5380" w:rsidP="00B849DD">
            <w:pPr>
              <w:pStyle w:val="Textodesugerencia"/>
              <w:cnfStyle w:val="000000000000" w:firstRow="0" w:lastRow="0" w:firstColumn="0" w:lastColumn="0" w:oddVBand="0" w:evenVBand="0" w:oddHBand="0" w:evenHBand="0" w:firstRowFirstColumn="0" w:firstRowLastColumn="0" w:lastRowFirstColumn="0" w:lastRowLastColumn="0"/>
              <w:rPr>
                <w:spacing w:val="-6"/>
              </w:rPr>
            </w:pPr>
          </w:p>
        </w:tc>
      </w:tr>
    </w:tbl>
    <w:p w14:paraId="4AAC4E37" w14:textId="77777777" w:rsidR="003A35D9" w:rsidRPr="00C70CB0" w:rsidRDefault="003A35D9"/>
    <w:p w14:paraId="73D9CAE8" w14:textId="77777777" w:rsidR="003A35D9" w:rsidRPr="00C70CB0" w:rsidRDefault="003A35D9"/>
    <w:p w14:paraId="054A2A75" w14:textId="507FCDDB" w:rsidR="005533A4" w:rsidRPr="00C70CB0" w:rsidRDefault="00B849DD">
      <w:pPr>
        <w:pStyle w:val="Ttulo1"/>
      </w:pPr>
      <w:bookmarkStart w:id="5" w:name="_Toc95686624"/>
      <w:r>
        <w:rPr>
          <w:lang w:bidi="es-ES"/>
        </w:rPr>
        <w:t>Tecnologías útiles</w:t>
      </w:r>
      <w:bookmarkEnd w:id="5"/>
    </w:p>
    <w:tbl>
      <w:tblPr>
        <w:tblStyle w:val="Tabladesugerencia"/>
        <w:tblW w:w="5014" w:type="pct"/>
        <w:shd w:val="clear" w:color="auto" w:fill="ACCBF9" w:themeFill="background2"/>
        <w:tblCellMar>
          <w:top w:w="0" w:type="dxa"/>
        </w:tblCellMar>
        <w:tblLook w:val="04A0" w:firstRow="1" w:lastRow="0" w:firstColumn="1" w:lastColumn="0" w:noHBand="0" w:noVBand="1"/>
      </w:tblPr>
      <w:tblGrid>
        <w:gridCol w:w="625"/>
        <w:gridCol w:w="8426"/>
      </w:tblGrid>
      <w:tr w:rsidR="005533A4" w:rsidRPr="00C70CB0" w14:paraId="15B176C6" w14:textId="77777777" w:rsidTr="00E33106">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14:paraId="094B8DDE" w14:textId="77777777" w:rsidR="005533A4" w:rsidRPr="00C70CB0" w:rsidRDefault="005533A4" w:rsidP="00E33106">
            <w:pPr>
              <w:pStyle w:val="Icono"/>
            </w:pPr>
            <w:r w:rsidRPr="00C70CB0">
              <w:rPr>
                <w:noProof/>
                <w:lang w:bidi="es-ES"/>
              </w:rPr>
              <mc:AlternateContent>
                <mc:Choice Requires="wpg">
                  <w:drawing>
                    <wp:inline distT="0" distB="0" distL="0" distR="0" wp14:anchorId="1A3E6DFB" wp14:editId="680E017C">
                      <wp:extent cx="228600" cy="228600"/>
                      <wp:effectExtent l="0" t="0" r="0" b="0"/>
                      <wp:docPr id="62" name="Grupo 19" descr="Icono de sugerenci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Elipse 6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64" name="Forma libre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dtdh="http://schemas.microsoft.com/office/word/2020/wordml/sdtdatahash" xmlns:w16="http://schemas.microsoft.com/office/word/2018/wordml" xmlns:w16cex="http://schemas.microsoft.com/office/word/2018/wordml/cex">
                  <w:pict>
                    <v:group w14:anchorId="28ADEA52" id="Grupo 19" o:spid="_x0000_s1026" alt="Icono de sugerenci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">
                      <v:oval id="Elipse 6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" fillcolor="#f24f4f" stroked="f" strokeweight="0">
                        <v:stroke joinstyle="miter"/>
                        <o:lock v:ext="edit" aspectratio="t"/>
                      </v:oval>
                      <v:shape id="Forma libre 6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14:paraId="328E3C71" w14:textId="44A7EA84" w:rsidR="005533A4" w:rsidRPr="00C70CB0" w:rsidRDefault="00B849DD" w:rsidP="005533A4">
            <w:pPr>
              <w:pStyle w:val="Textodesugerencia"/>
              <w:cnfStyle w:val="000000000000" w:firstRow="0" w:lastRow="0" w:firstColumn="0" w:lastColumn="0" w:oddVBand="0" w:evenVBand="0" w:oddHBand="0" w:evenHBand="0" w:firstRowFirstColumn="0" w:firstRowLastColumn="0" w:lastRowFirstColumn="0" w:lastRowLastColumn="0"/>
            </w:pPr>
            <w:r>
              <w:t>En este apartado se deben seleccionar al menos 3 tecnologías o mejoras basadas en tecnologías que puedan ayudar a la transformación digital de la organización.</w:t>
            </w:r>
          </w:p>
        </w:tc>
      </w:tr>
    </w:tbl>
    <w:p w14:paraId="5426347D" w14:textId="77777777" w:rsidR="003A35D9" w:rsidRPr="00C70CB0" w:rsidRDefault="003A35D9"/>
    <w:p w14:paraId="58B87FD7" w14:textId="7E707380" w:rsidR="003A35D9" w:rsidRPr="00C70CB0" w:rsidRDefault="00B849DD">
      <w:pPr>
        <w:pStyle w:val="Ttulo2"/>
      </w:pPr>
      <w:bookmarkStart w:id="6" w:name="_Toc95686625"/>
      <w:r>
        <w:rPr>
          <w:lang w:bidi="es-ES"/>
        </w:rPr>
        <w:t>Tecnología 1</w:t>
      </w:r>
      <w:bookmarkEnd w:id="6"/>
    </w:p>
    <w:tbl>
      <w:tblPr>
        <w:tblStyle w:val="Tabladesugerencia"/>
        <w:tblW w:w="5014" w:type="pct"/>
        <w:shd w:val="clear" w:color="auto" w:fill="ACCBF9" w:themeFill="background2"/>
        <w:tblCellMar>
          <w:top w:w="0" w:type="dxa"/>
        </w:tblCellMar>
        <w:tblLook w:val="04A0" w:firstRow="1" w:lastRow="0" w:firstColumn="1" w:lastColumn="0" w:noHBand="0" w:noVBand="1"/>
      </w:tblPr>
      <w:tblGrid>
        <w:gridCol w:w="625"/>
        <w:gridCol w:w="8426"/>
      </w:tblGrid>
      <w:tr w:rsidR="005533A4" w:rsidRPr="00C70CB0" w14:paraId="278C03E3" w14:textId="77777777" w:rsidTr="00E33106">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14:paraId="390D528B" w14:textId="77777777" w:rsidR="005533A4" w:rsidRPr="00C70CB0" w:rsidRDefault="005533A4" w:rsidP="00E33106">
            <w:pPr>
              <w:pStyle w:val="Icono"/>
            </w:pPr>
            <w:r w:rsidRPr="00C70CB0">
              <w:rPr>
                <w:noProof/>
                <w:lang w:bidi="es-ES"/>
              </w:rPr>
              <mc:AlternateContent>
                <mc:Choice Requires="wpg">
                  <w:drawing>
                    <wp:inline distT="0" distB="0" distL="0" distR="0" wp14:anchorId="7C5BE0F0" wp14:editId="6BD150CB">
                      <wp:extent cx="228600" cy="228600"/>
                      <wp:effectExtent l="0" t="0" r="0" b="0"/>
                      <wp:docPr id="72" name="Grupo 19" descr="Icono de sugerenci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Elipse 7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74" name="Forma libre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dtdh="http://schemas.microsoft.com/office/word/2020/wordml/sdtdatahash" xmlns:w16="http://schemas.microsoft.com/office/word/2018/wordml" xmlns:w16cex="http://schemas.microsoft.com/office/word/2018/wordml/cex">
                  <w:pict>
                    <v:group w14:anchorId="07ED4F49" id="Grupo 19" o:spid="_x0000_s1026" alt="Icono de sugerencia"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">
                      <v:oval id="Elipse 7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" fillcolor="#f24f4f" stroked="f" strokeweight="0">
                        <v:stroke joinstyle="miter"/>
                        <o:lock v:ext="edit" aspectratio="t"/>
                      </v:oval>
                      <v:shape id="Forma libre 7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14:paraId="3BE050E4" w14:textId="1EB44DB8" w:rsidR="005533A4" w:rsidRPr="00C70CB0" w:rsidRDefault="00B849DD" w:rsidP="00B849DD">
            <w:pPr>
              <w:pStyle w:val="Textodesugerencia"/>
              <w:cnfStyle w:val="000000000000" w:firstRow="0" w:lastRow="0" w:firstColumn="0" w:lastColumn="0" w:oddVBand="0" w:evenVBand="0" w:oddHBand="0" w:evenHBand="0" w:firstRowFirstColumn="0" w:firstRowLastColumn="0" w:lastRowFirstColumn="0" w:lastRowLastColumn="0"/>
            </w:pPr>
            <w:r>
              <w:t>Definir la tecnología o solución basada en tecnología que mejoraría una determinada actividad o proceso de la organización o desarrollaría una actividad o proceso nuevo que incremente el valor que aporta.</w:t>
            </w:r>
          </w:p>
        </w:tc>
      </w:tr>
    </w:tbl>
    <w:p w14:paraId="417DD2C3" w14:textId="77777777" w:rsidR="003A35D9" w:rsidRPr="00C70CB0" w:rsidRDefault="003A35D9"/>
    <w:p w14:paraId="78303D7C" w14:textId="77777777" w:rsidR="003A35D9" w:rsidRDefault="003A35D9"/>
    <w:p w14:paraId="243D277F" w14:textId="77777777" w:rsidR="00B849DD" w:rsidRDefault="00B849DD"/>
    <w:p w14:paraId="59210ABA" w14:textId="2FD16A6A" w:rsidR="00B849DD" w:rsidRPr="00C70CB0" w:rsidRDefault="00B849DD" w:rsidP="00B849DD">
      <w:pPr>
        <w:pStyle w:val="Ttulo2"/>
      </w:pPr>
      <w:bookmarkStart w:id="7" w:name="_Toc95686626"/>
      <w:r>
        <w:rPr>
          <w:lang w:bidi="es-ES"/>
        </w:rPr>
        <w:lastRenderedPageBreak/>
        <w:t xml:space="preserve">Tecnología </w:t>
      </w:r>
      <w:r>
        <w:rPr>
          <w:lang w:bidi="es-ES"/>
        </w:rPr>
        <w:t>2</w:t>
      </w:r>
      <w:bookmarkEnd w:id="7"/>
    </w:p>
    <w:tbl>
      <w:tblPr>
        <w:tblStyle w:val="Tabladesugerencia"/>
        <w:tblW w:w="5014" w:type="pct"/>
        <w:shd w:val="clear" w:color="auto" w:fill="ACCBF9" w:themeFill="background2"/>
        <w:tblCellMar>
          <w:top w:w="0" w:type="dxa"/>
        </w:tblCellMar>
        <w:tblLook w:val="04A0" w:firstRow="1" w:lastRow="0" w:firstColumn="1" w:lastColumn="0" w:noHBand="0" w:noVBand="1"/>
      </w:tblPr>
      <w:tblGrid>
        <w:gridCol w:w="625"/>
        <w:gridCol w:w="8426"/>
      </w:tblGrid>
      <w:tr w:rsidR="00B849DD" w:rsidRPr="00C70CB0" w14:paraId="6D126666" w14:textId="77777777" w:rsidTr="00E4539D">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14:paraId="63A5685F" w14:textId="77777777" w:rsidR="00B849DD" w:rsidRPr="00C70CB0" w:rsidRDefault="00B849DD" w:rsidP="00E4539D">
            <w:pPr>
              <w:pStyle w:val="Icono"/>
            </w:pPr>
            <w:r w:rsidRPr="00C70CB0">
              <w:rPr>
                <w:noProof/>
                <w:lang w:bidi="es-ES"/>
              </w:rPr>
              <mc:AlternateContent>
                <mc:Choice Requires="wpg">
                  <w:drawing>
                    <wp:inline distT="0" distB="0" distL="0" distR="0" wp14:anchorId="766CB954" wp14:editId="440EC7F9">
                      <wp:extent cx="228600" cy="228600"/>
                      <wp:effectExtent l="0" t="0" r="0" b="0"/>
                      <wp:docPr id="10" name="Grupo 19" descr="Icono de sugerenci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Elipse 11"/>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2" name="Forma libre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A5FD72E" id="Grupo 19" o:spid="_x0000_s1026" alt="Icono de sugerencia" style="width:18pt;height:18pt;mso-position-horizontal-relative:char;mso-position-vertical-relative:line" coordsize="228600,228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">
                      <v:oval id="Elipse 11" o:spid="_x0000_s1027" style="position:absolute;width:228600;height:228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" fillcolor="#f24f4f" stroked="f" strokeweight="0">
                        <v:stroke joinstyle="miter"/>
                        <o:lock v:ext="edit" aspectratio="t"/>
                      </v:oval>
                      <v:shape id="Forma libre 12" o:spid="_x0000_s1028" style="position:absolute;left:98639;top:50800;width:31322;height:127000;visibility:visible;mso-wrap-style:square;v-text-anchor:middle" coordsize="31322,127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&#13;&#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14:paraId="5BA1E671" w14:textId="20372B10" w:rsidR="00B849DD" w:rsidRPr="00C70CB0" w:rsidRDefault="00B849DD" w:rsidP="00E4539D">
            <w:pPr>
              <w:pStyle w:val="Textodesugerencia"/>
              <w:cnfStyle w:val="000000000000" w:firstRow="0" w:lastRow="0" w:firstColumn="0" w:lastColumn="0" w:oddVBand="0" w:evenVBand="0" w:oddHBand="0" w:evenHBand="0" w:firstRowFirstColumn="0" w:firstRowLastColumn="0" w:lastRowFirstColumn="0" w:lastRowLastColumn="0"/>
            </w:pPr>
            <w:r>
              <w:t>Definir la tecnología o solución basada en tecnología que mejoraría una determinada actividad o proceso de la organización o desarrollaría una actividad o proceso nuevo que incremente el valor que aporta.</w:t>
            </w:r>
          </w:p>
        </w:tc>
      </w:tr>
    </w:tbl>
    <w:p w14:paraId="75EF3FBA" w14:textId="77777777" w:rsidR="00B849DD" w:rsidRPr="00C70CB0" w:rsidRDefault="00B849DD" w:rsidP="00B849DD"/>
    <w:p w14:paraId="3E6389AE" w14:textId="77777777" w:rsidR="00B849DD" w:rsidRDefault="00B849DD"/>
    <w:p w14:paraId="6F41E7AB" w14:textId="77777777" w:rsidR="00B849DD" w:rsidRDefault="00B849DD"/>
    <w:p w14:paraId="4E617465" w14:textId="70A8A179" w:rsidR="00B849DD" w:rsidRPr="00C70CB0" w:rsidRDefault="00B849DD" w:rsidP="00B849DD">
      <w:pPr>
        <w:pStyle w:val="Ttulo2"/>
      </w:pPr>
      <w:bookmarkStart w:id="8" w:name="_Toc95686627"/>
      <w:r>
        <w:rPr>
          <w:lang w:bidi="es-ES"/>
        </w:rPr>
        <w:t xml:space="preserve">Tecnología </w:t>
      </w:r>
      <w:r>
        <w:rPr>
          <w:lang w:bidi="es-ES"/>
        </w:rPr>
        <w:t>3</w:t>
      </w:r>
      <w:bookmarkEnd w:id="8"/>
    </w:p>
    <w:tbl>
      <w:tblPr>
        <w:tblStyle w:val="Tabladesugerencia"/>
        <w:tblW w:w="5014" w:type="pct"/>
        <w:shd w:val="clear" w:color="auto" w:fill="ACCBF9" w:themeFill="background2"/>
        <w:tblCellMar>
          <w:top w:w="0" w:type="dxa"/>
        </w:tblCellMar>
        <w:tblLook w:val="04A0" w:firstRow="1" w:lastRow="0" w:firstColumn="1" w:lastColumn="0" w:noHBand="0" w:noVBand="1"/>
      </w:tblPr>
      <w:tblGrid>
        <w:gridCol w:w="625"/>
        <w:gridCol w:w="8426"/>
      </w:tblGrid>
      <w:tr w:rsidR="00B849DD" w:rsidRPr="00C70CB0" w14:paraId="49655811" w14:textId="77777777" w:rsidTr="00E4539D">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14:paraId="0BBB287A" w14:textId="77777777" w:rsidR="00B849DD" w:rsidRPr="00C70CB0" w:rsidRDefault="00B849DD" w:rsidP="00E4539D">
            <w:pPr>
              <w:pStyle w:val="Icono"/>
            </w:pPr>
            <w:r w:rsidRPr="00C70CB0">
              <w:rPr>
                <w:noProof/>
                <w:lang w:bidi="es-ES"/>
              </w:rPr>
              <mc:AlternateContent>
                <mc:Choice Requires="wpg">
                  <w:drawing>
                    <wp:inline distT="0" distB="0" distL="0" distR="0" wp14:anchorId="51C9C2D8" wp14:editId="4444A6FE">
                      <wp:extent cx="228600" cy="228600"/>
                      <wp:effectExtent l="0" t="0" r="0" b="0"/>
                      <wp:docPr id="26" name="Grupo 19" descr="Icono de sugerenci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7" name="Elipse 27"/>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28" name="Forma libre 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28B8F7A" id="Grupo 19" o:spid="_x0000_s1026" alt="Icono de sugerencia" style="width:18pt;height:18pt;mso-position-horizontal-relative:char;mso-position-vertical-relative:line" coordsize="228600,228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">
                      <v:oval id="Elipse 27" o:spid="_x0000_s1027" style="position:absolute;width:228600;height:228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" fillcolor="#f24f4f" stroked="f" strokeweight="0">
                        <v:stroke joinstyle="miter"/>
                        <o:lock v:ext="edit" aspectratio="t"/>
                      </v:oval>
                      <v:shape id="Forma libre 28" o:spid="_x0000_s1028" style="position:absolute;left:98639;top:50800;width:31322;height:127000;visibility:visible;mso-wrap-style:square;v-text-anchor:middle" coordsize="31322,127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&#13;&#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14:paraId="260C855F" w14:textId="7F7BD9DA" w:rsidR="00B849DD" w:rsidRPr="00C70CB0" w:rsidRDefault="00B849DD" w:rsidP="00E4539D">
            <w:pPr>
              <w:pStyle w:val="Textodesugerencia"/>
              <w:cnfStyle w:val="000000000000" w:firstRow="0" w:lastRow="0" w:firstColumn="0" w:lastColumn="0" w:oddVBand="0" w:evenVBand="0" w:oddHBand="0" w:evenHBand="0" w:firstRowFirstColumn="0" w:firstRowLastColumn="0" w:lastRowFirstColumn="0" w:lastRowLastColumn="0"/>
            </w:pPr>
            <w:r>
              <w:t>Definir la tecnología o solución basada en tecnología que mejoraría una determinada actividad o proceso de la organización o desarrollaría una actividad o proceso nuevo que incremente el valor que aporta.</w:t>
            </w:r>
          </w:p>
        </w:tc>
      </w:tr>
    </w:tbl>
    <w:p w14:paraId="4FF053C0" w14:textId="77777777" w:rsidR="00B849DD" w:rsidRPr="00C70CB0" w:rsidRDefault="00B849DD" w:rsidP="00B849DD"/>
    <w:p w14:paraId="1F93DAAB" w14:textId="77777777" w:rsidR="00B849DD" w:rsidRDefault="00B849DD"/>
    <w:p w14:paraId="41F40A0C" w14:textId="77777777" w:rsidR="00B849DD" w:rsidRDefault="00B849DD"/>
    <w:p w14:paraId="4A3241C1" w14:textId="2F4FD7C4" w:rsidR="00B849DD" w:rsidRPr="00C70CB0" w:rsidRDefault="0035269D" w:rsidP="00B849DD">
      <w:pPr>
        <w:pStyle w:val="Ttulo1"/>
      </w:pPr>
      <w:bookmarkStart w:id="9" w:name="_Toc95686628"/>
      <w:r>
        <w:rPr>
          <w:lang w:bidi="es-ES"/>
        </w:rPr>
        <w:t>Proyectos</w:t>
      </w:r>
      <w:r w:rsidR="00B849DD">
        <w:rPr>
          <w:lang w:bidi="es-ES"/>
        </w:rPr>
        <w:t xml:space="preserve"> pilotos</w:t>
      </w:r>
      <w:bookmarkEnd w:id="9"/>
    </w:p>
    <w:tbl>
      <w:tblPr>
        <w:tblStyle w:val="Tabladesugerencia"/>
        <w:tblW w:w="5014" w:type="pct"/>
        <w:shd w:val="clear" w:color="auto" w:fill="ACCBF9" w:themeFill="background2"/>
        <w:tblCellMar>
          <w:top w:w="0" w:type="dxa"/>
        </w:tblCellMar>
        <w:tblLook w:val="04A0" w:firstRow="1" w:lastRow="0" w:firstColumn="1" w:lastColumn="0" w:noHBand="0" w:noVBand="1"/>
      </w:tblPr>
      <w:tblGrid>
        <w:gridCol w:w="625"/>
        <w:gridCol w:w="8426"/>
      </w:tblGrid>
      <w:tr w:rsidR="00B849DD" w:rsidRPr="00C70CB0" w14:paraId="5BF68B28" w14:textId="77777777" w:rsidTr="00E4539D">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14:paraId="05116953" w14:textId="77777777" w:rsidR="00B849DD" w:rsidRPr="00C70CB0" w:rsidRDefault="00B849DD" w:rsidP="00E4539D">
            <w:pPr>
              <w:pStyle w:val="Icono"/>
            </w:pPr>
            <w:r w:rsidRPr="00C70CB0">
              <w:rPr>
                <w:noProof/>
                <w:lang w:bidi="es-ES"/>
              </w:rPr>
              <mc:AlternateContent>
                <mc:Choice Requires="wpg">
                  <w:drawing>
                    <wp:inline distT="0" distB="0" distL="0" distR="0" wp14:anchorId="53242CB1" wp14:editId="2DD375BB">
                      <wp:extent cx="228600" cy="228600"/>
                      <wp:effectExtent l="0" t="0" r="0" b="0"/>
                      <wp:docPr id="29" name="Grupo 19" descr="Icono de sugerenci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0" name="Elipse 30"/>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31" name="Forma libre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D873331" id="Grupo 19" o:spid="_x0000_s1026" alt="Icono de sugerencia" style="width:18pt;height:18pt;mso-position-horizontal-relative:char;mso-position-vertical-relative:line" coordsize="228600,228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">
                      <v:oval id="Elipse 30" o:spid="_x0000_s1027" style="position:absolute;width:228600;height:228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" fillcolor="#f24f4f" stroked="f" strokeweight="0">
                        <v:stroke joinstyle="miter"/>
                        <o:lock v:ext="edit" aspectratio="t"/>
                      </v:oval>
                      <v:shape id="Forma libre 31" o:spid="_x0000_s1028" style="position:absolute;left:98639;top:50800;width:31322;height:127000;visibility:visible;mso-wrap-style:square;v-text-anchor:middle" coordsize="31322,127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&#13;&#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14:paraId="08025153" w14:textId="16301537" w:rsidR="00B849DD" w:rsidRPr="00C70CB0" w:rsidRDefault="00B849DD" w:rsidP="00E4539D">
            <w:pPr>
              <w:pStyle w:val="Textodesugerencia"/>
              <w:cnfStyle w:val="000000000000" w:firstRow="0" w:lastRow="0" w:firstColumn="0" w:lastColumn="0" w:oddVBand="0" w:evenVBand="0" w:oddHBand="0" w:evenHBand="0" w:firstRowFirstColumn="0" w:firstRowLastColumn="0" w:lastRowFirstColumn="0" w:lastRowLastColumn="0"/>
            </w:pPr>
            <w:r>
              <w:t xml:space="preserve">Partiendo </w:t>
            </w:r>
            <w:r w:rsidR="0035269D">
              <w:t xml:space="preserve">de los desarrollos ideados en el apartado anterior, plantear proyectos </w:t>
            </w:r>
            <w:proofErr w:type="spellStart"/>
            <w:r w:rsidR="0035269D">
              <w:t>reales</w:t>
            </w:r>
            <w:proofErr w:type="spellEnd"/>
            <w:r w:rsidR="0035269D">
              <w:t xml:space="preserve"> que podrían realizarse para iniciar a testar la utilidad de ese desarrollo tecnológico.</w:t>
            </w:r>
          </w:p>
        </w:tc>
      </w:tr>
    </w:tbl>
    <w:p w14:paraId="1C456B9A" w14:textId="77777777" w:rsidR="00B849DD" w:rsidRPr="00C70CB0" w:rsidRDefault="00B849DD" w:rsidP="00B849DD"/>
    <w:p w14:paraId="2E3DC644" w14:textId="0FA6ED76" w:rsidR="00B849DD" w:rsidRPr="00C70CB0" w:rsidRDefault="0035269D" w:rsidP="00B849DD">
      <w:pPr>
        <w:pStyle w:val="Ttulo2"/>
      </w:pPr>
      <w:bookmarkStart w:id="10" w:name="_Toc95686629"/>
      <w:r>
        <w:rPr>
          <w:lang w:bidi="es-ES"/>
        </w:rPr>
        <w:t>Proyecto Piloto 1</w:t>
      </w:r>
      <w:bookmarkEnd w:id="10"/>
    </w:p>
    <w:tbl>
      <w:tblPr>
        <w:tblStyle w:val="Tabladesugerencia"/>
        <w:tblW w:w="5014" w:type="pct"/>
        <w:shd w:val="clear" w:color="auto" w:fill="ACCBF9" w:themeFill="background2"/>
        <w:tblCellMar>
          <w:top w:w="0" w:type="dxa"/>
        </w:tblCellMar>
        <w:tblLook w:val="04A0" w:firstRow="1" w:lastRow="0" w:firstColumn="1" w:lastColumn="0" w:noHBand="0" w:noVBand="1"/>
      </w:tblPr>
      <w:tblGrid>
        <w:gridCol w:w="625"/>
        <w:gridCol w:w="8426"/>
      </w:tblGrid>
      <w:tr w:rsidR="00B849DD" w:rsidRPr="00C70CB0" w14:paraId="1C1B01E3" w14:textId="77777777" w:rsidTr="00E4539D">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14:paraId="12EBF7F2" w14:textId="77777777" w:rsidR="00B849DD" w:rsidRPr="00C70CB0" w:rsidRDefault="00B849DD" w:rsidP="00E4539D">
            <w:pPr>
              <w:pStyle w:val="Icono"/>
            </w:pPr>
            <w:r w:rsidRPr="00C70CB0">
              <w:rPr>
                <w:noProof/>
                <w:lang w:bidi="es-ES"/>
              </w:rPr>
              <mc:AlternateContent>
                <mc:Choice Requires="wpg">
                  <w:drawing>
                    <wp:inline distT="0" distB="0" distL="0" distR="0" wp14:anchorId="245846A0" wp14:editId="699A2ABC">
                      <wp:extent cx="228600" cy="228600"/>
                      <wp:effectExtent l="0" t="0" r="0" b="0"/>
                      <wp:docPr id="106" name="Grupo 19" descr="Icono de sugerenci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7" name="Elipse 107"/>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08" name="Forma libre 10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D3B033E" id="Grupo 19" o:spid="_x0000_s1026" alt="Icono de sugerencia" style="width:18pt;height:18pt;mso-position-horizontal-relative:char;mso-position-vertical-relative:line" coordsize="228600,228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">
                      <v:oval id="Elipse 107" o:spid="_x0000_s1027" style="position:absolute;width:228600;height:228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" fillcolor="#f24f4f" stroked="f" strokeweight="0">
                        <v:stroke joinstyle="miter"/>
                        <o:lock v:ext="edit" aspectratio="t"/>
                      </v:oval>
                      <v:shape id="Forma libre 108" o:spid="_x0000_s1028" style="position:absolute;left:98639;top:50800;width:31322;height:127000;visibility:visible;mso-wrap-style:square;v-text-anchor:middle" coordsize="31322,127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&#13;&#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14:paraId="0193BF35" w14:textId="454B1AFD" w:rsidR="00B849DD" w:rsidRPr="00C70CB0" w:rsidRDefault="0035269D" w:rsidP="00E4539D">
            <w:pPr>
              <w:pStyle w:val="Textodesugerencia"/>
              <w:cnfStyle w:val="000000000000" w:firstRow="0" w:lastRow="0" w:firstColumn="0" w:lastColumn="0" w:oddVBand="0" w:evenVBand="0" w:oddHBand="0" w:evenHBand="0" w:firstRowFirstColumn="0" w:firstRowLastColumn="0" w:lastRowFirstColumn="0" w:lastRowLastColumn="0"/>
            </w:pPr>
            <w:r>
              <w:t xml:space="preserve">Definir los objetivos, tiempo de aplicación, cómo medir su éxito o fracaso y el impacto esperado en la </w:t>
            </w:r>
            <w:proofErr w:type="gramStart"/>
            <w:r>
              <w:t>organización</w:t>
            </w:r>
            <w:proofErr w:type="gramEnd"/>
            <w:r>
              <w:t xml:space="preserve"> así como los recursos necesarios (tanto tecnológicos como de recursos humanos).</w:t>
            </w:r>
          </w:p>
        </w:tc>
      </w:tr>
    </w:tbl>
    <w:p w14:paraId="19DB3206" w14:textId="77777777" w:rsidR="00B849DD" w:rsidRDefault="00B849DD"/>
    <w:p w14:paraId="651E1B30" w14:textId="77777777" w:rsidR="0035269D" w:rsidRDefault="0035269D" w:rsidP="0035269D"/>
    <w:p w14:paraId="4F05FF5E" w14:textId="0C4FB86F" w:rsidR="0035269D" w:rsidRPr="00C70CB0" w:rsidRDefault="0035269D" w:rsidP="0035269D">
      <w:pPr>
        <w:pStyle w:val="Ttulo2"/>
      </w:pPr>
      <w:bookmarkStart w:id="11" w:name="_Toc95686630"/>
      <w:r>
        <w:rPr>
          <w:lang w:bidi="es-ES"/>
        </w:rPr>
        <w:t xml:space="preserve">Proyecto Piloto </w:t>
      </w:r>
      <w:r>
        <w:rPr>
          <w:lang w:bidi="es-ES"/>
        </w:rPr>
        <w:t>2</w:t>
      </w:r>
      <w:bookmarkEnd w:id="11"/>
    </w:p>
    <w:tbl>
      <w:tblPr>
        <w:tblStyle w:val="Tabladesugerencia"/>
        <w:tblW w:w="5014" w:type="pct"/>
        <w:shd w:val="clear" w:color="auto" w:fill="ACCBF9" w:themeFill="background2"/>
        <w:tblCellMar>
          <w:top w:w="0" w:type="dxa"/>
        </w:tblCellMar>
        <w:tblLook w:val="04A0" w:firstRow="1" w:lastRow="0" w:firstColumn="1" w:lastColumn="0" w:noHBand="0" w:noVBand="1"/>
      </w:tblPr>
      <w:tblGrid>
        <w:gridCol w:w="625"/>
        <w:gridCol w:w="8426"/>
      </w:tblGrid>
      <w:tr w:rsidR="0035269D" w:rsidRPr="00C70CB0" w14:paraId="10E60B5C" w14:textId="77777777" w:rsidTr="00E4539D">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14:paraId="34228773" w14:textId="77777777" w:rsidR="0035269D" w:rsidRPr="00C70CB0" w:rsidRDefault="0035269D" w:rsidP="00E4539D">
            <w:pPr>
              <w:pStyle w:val="Icono"/>
            </w:pPr>
            <w:r w:rsidRPr="00C70CB0">
              <w:rPr>
                <w:noProof/>
                <w:lang w:bidi="es-ES"/>
              </w:rPr>
              <mc:AlternateContent>
                <mc:Choice Requires="wpg">
                  <w:drawing>
                    <wp:inline distT="0" distB="0" distL="0" distR="0" wp14:anchorId="644E8350" wp14:editId="33108B6D">
                      <wp:extent cx="228600" cy="228600"/>
                      <wp:effectExtent l="0" t="0" r="0" b="0"/>
                      <wp:docPr id="115" name="Grupo 19" descr="Icono de sugerenci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6" name="Elipse 116"/>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17" name="Forma libre 11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6EA76A9" id="Grupo 19" o:spid="_x0000_s1026" alt="Icono de sugerencia" style="width:18pt;height:18pt;mso-position-horizontal-relative:char;mso-position-vertical-relative:line" coordsize="228600,228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">
                      <v:oval id="Elipse 116" o:spid="_x0000_s1027" style="position:absolute;width:228600;height:228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" fillcolor="#f24f4f" stroked="f" strokeweight="0">
                        <v:stroke joinstyle="miter"/>
                        <o:lock v:ext="edit" aspectratio="t"/>
                      </v:oval>
                      <v:shape id="Forma libre 117" o:spid="_x0000_s1028" style="position:absolute;left:98639;top:50800;width:31322;height:127000;visibility:visible;mso-wrap-style:square;v-text-anchor:middle" coordsize="31322,127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&#13;&#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14:paraId="2BB31980" w14:textId="77777777" w:rsidR="0035269D" w:rsidRPr="00C70CB0" w:rsidRDefault="0035269D" w:rsidP="00E4539D">
            <w:pPr>
              <w:pStyle w:val="Textodesugerencia"/>
              <w:cnfStyle w:val="000000000000" w:firstRow="0" w:lastRow="0" w:firstColumn="0" w:lastColumn="0" w:oddVBand="0" w:evenVBand="0" w:oddHBand="0" w:evenHBand="0" w:firstRowFirstColumn="0" w:firstRowLastColumn="0" w:lastRowFirstColumn="0" w:lastRowLastColumn="0"/>
            </w:pPr>
            <w:r>
              <w:t xml:space="preserve">Definir los objetivos, tiempo de aplicación, cómo medir su éxito o fracaso y el impacto esperado en la </w:t>
            </w:r>
            <w:proofErr w:type="gramStart"/>
            <w:r>
              <w:t>organización</w:t>
            </w:r>
            <w:proofErr w:type="gramEnd"/>
            <w:r>
              <w:t xml:space="preserve"> así como los recursos necesarios (tanto tecnológicos como de recursos humanos).</w:t>
            </w:r>
          </w:p>
        </w:tc>
      </w:tr>
    </w:tbl>
    <w:p w14:paraId="49965B2A" w14:textId="77777777" w:rsidR="0035269D" w:rsidRDefault="0035269D" w:rsidP="0035269D"/>
    <w:p w14:paraId="78E170AB" w14:textId="77777777" w:rsidR="0035269D" w:rsidRDefault="0035269D" w:rsidP="0035269D"/>
    <w:p w14:paraId="7BAC50FF" w14:textId="1B937226" w:rsidR="0035269D" w:rsidRPr="00C70CB0" w:rsidRDefault="0035269D" w:rsidP="0035269D">
      <w:pPr>
        <w:pStyle w:val="Ttulo2"/>
      </w:pPr>
      <w:bookmarkStart w:id="12" w:name="_Toc95686631"/>
      <w:r>
        <w:rPr>
          <w:lang w:bidi="es-ES"/>
        </w:rPr>
        <w:t xml:space="preserve">Proyecto Piloto </w:t>
      </w:r>
      <w:r>
        <w:rPr>
          <w:lang w:bidi="es-ES"/>
        </w:rPr>
        <w:t>3</w:t>
      </w:r>
      <w:bookmarkEnd w:id="12"/>
    </w:p>
    <w:tbl>
      <w:tblPr>
        <w:tblStyle w:val="Tabladesugerencia"/>
        <w:tblW w:w="5014" w:type="pct"/>
        <w:shd w:val="clear" w:color="auto" w:fill="ACCBF9" w:themeFill="background2"/>
        <w:tblCellMar>
          <w:top w:w="0" w:type="dxa"/>
        </w:tblCellMar>
        <w:tblLook w:val="04A0" w:firstRow="1" w:lastRow="0" w:firstColumn="1" w:lastColumn="0" w:noHBand="0" w:noVBand="1"/>
      </w:tblPr>
      <w:tblGrid>
        <w:gridCol w:w="625"/>
        <w:gridCol w:w="8426"/>
      </w:tblGrid>
      <w:tr w:rsidR="0035269D" w:rsidRPr="00C70CB0" w14:paraId="156656EB" w14:textId="77777777" w:rsidTr="00E4539D">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14:paraId="1CAC30AA" w14:textId="77777777" w:rsidR="0035269D" w:rsidRPr="00C70CB0" w:rsidRDefault="0035269D" w:rsidP="00E4539D">
            <w:pPr>
              <w:pStyle w:val="Icono"/>
            </w:pPr>
            <w:r w:rsidRPr="00C70CB0">
              <w:rPr>
                <w:noProof/>
                <w:lang w:bidi="es-ES"/>
              </w:rPr>
              <mc:AlternateContent>
                <mc:Choice Requires="wpg">
                  <w:drawing>
                    <wp:inline distT="0" distB="0" distL="0" distR="0" wp14:anchorId="122143AD" wp14:editId="212DF035">
                      <wp:extent cx="228600" cy="228600"/>
                      <wp:effectExtent l="0" t="0" r="0" b="0"/>
                      <wp:docPr id="118" name="Grupo 19" descr="Icono de sugerenci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9" name="Elipse 119"/>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20" name="Forma libre 12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399E5C6" id="Grupo 19" o:spid="_x0000_s1026" alt="Icono de sugerencia" style="width:18pt;height:18pt;mso-position-horizontal-relative:char;mso-position-vertical-relative:line" coordsize="228600,228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">
                      <v:oval id="Elipse 119" o:spid="_x0000_s1027" style="position:absolute;width:228600;height:228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" fillcolor="#f24f4f" stroked="f" strokeweight="0">
                        <v:stroke joinstyle="miter"/>
                        <o:lock v:ext="edit" aspectratio="t"/>
                      </v:oval>
                      <v:shape id="Forma libre 120" o:spid="_x0000_s1028" style="position:absolute;left:98639;top:50800;width:31322;height:127000;visibility:visible;mso-wrap-style:square;v-text-anchor:middle" coordsize="31322,127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&#13;&#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14:paraId="14D39E23" w14:textId="77777777" w:rsidR="0035269D" w:rsidRPr="00C70CB0" w:rsidRDefault="0035269D" w:rsidP="00E4539D">
            <w:pPr>
              <w:pStyle w:val="Textodesugerencia"/>
              <w:cnfStyle w:val="000000000000" w:firstRow="0" w:lastRow="0" w:firstColumn="0" w:lastColumn="0" w:oddVBand="0" w:evenVBand="0" w:oddHBand="0" w:evenHBand="0" w:firstRowFirstColumn="0" w:firstRowLastColumn="0" w:lastRowFirstColumn="0" w:lastRowLastColumn="0"/>
            </w:pPr>
            <w:r>
              <w:t xml:space="preserve">Definir los objetivos, tiempo de aplicación, cómo medir su éxito o fracaso y el impacto esperado en la </w:t>
            </w:r>
            <w:proofErr w:type="gramStart"/>
            <w:r>
              <w:t>organización</w:t>
            </w:r>
            <w:proofErr w:type="gramEnd"/>
            <w:r>
              <w:t xml:space="preserve"> así como los recursos necesarios (tanto tecnológicos como de recursos humanos).</w:t>
            </w:r>
          </w:p>
        </w:tc>
      </w:tr>
    </w:tbl>
    <w:p w14:paraId="251F73D4" w14:textId="28344901" w:rsidR="0035269D" w:rsidRPr="0035269D" w:rsidRDefault="0035269D" w:rsidP="0035269D">
      <w:pPr>
        <w:sectPr w:rsidR="0035269D" w:rsidRPr="0035269D" w:rsidSect="00E33106">
          <w:footerReference w:type="default" r:id="rId13"/>
          <w:pgSz w:w="11906" w:h="16838" w:code="9"/>
          <w:pgMar w:top="1080" w:right="1440" w:bottom="1080" w:left="1440" w:header="720" w:footer="720" w:gutter="0"/>
          <w:cols w:space="720"/>
          <w:docGrid w:linePitch="360"/>
        </w:sectPr>
      </w:pPr>
    </w:p>
    <w:p w14:paraId="09081A16" w14:textId="0A919DC2" w:rsidR="0035269D" w:rsidRPr="00C70CB0" w:rsidRDefault="0035269D" w:rsidP="0035269D">
      <w:pPr>
        <w:pStyle w:val="Ttulo1"/>
      </w:pPr>
      <w:bookmarkStart w:id="13" w:name="_Toc95686632"/>
      <w:r>
        <w:rPr>
          <w:lang w:bidi="es-ES"/>
        </w:rPr>
        <w:lastRenderedPageBreak/>
        <w:t>Transformación Cultural</w:t>
      </w:r>
      <w:bookmarkEnd w:id="13"/>
    </w:p>
    <w:tbl>
      <w:tblPr>
        <w:tblStyle w:val="Tabladesugerencia"/>
        <w:tblW w:w="5014" w:type="pct"/>
        <w:shd w:val="clear" w:color="auto" w:fill="ACCBF9" w:themeFill="background2"/>
        <w:tblCellMar>
          <w:top w:w="0" w:type="dxa"/>
        </w:tblCellMar>
        <w:tblLook w:val="04A0" w:firstRow="1" w:lastRow="0" w:firstColumn="1" w:lastColumn="0" w:noHBand="0" w:noVBand="1"/>
      </w:tblPr>
      <w:tblGrid>
        <w:gridCol w:w="625"/>
        <w:gridCol w:w="8426"/>
      </w:tblGrid>
      <w:tr w:rsidR="0035269D" w:rsidRPr="00C70CB0" w14:paraId="37A9FE7A" w14:textId="77777777" w:rsidTr="00E4539D">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14:paraId="16DD60C3" w14:textId="77777777" w:rsidR="0035269D" w:rsidRPr="00C70CB0" w:rsidRDefault="0035269D" w:rsidP="00E4539D">
            <w:pPr>
              <w:pStyle w:val="Icono"/>
            </w:pPr>
            <w:r w:rsidRPr="00C70CB0">
              <w:rPr>
                <w:noProof/>
                <w:lang w:bidi="es-ES"/>
              </w:rPr>
              <mc:AlternateContent>
                <mc:Choice Requires="wpg">
                  <w:drawing>
                    <wp:inline distT="0" distB="0" distL="0" distR="0" wp14:anchorId="68D833FA" wp14:editId="494EDE41">
                      <wp:extent cx="228600" cy="228600"/>
                      <wp:effectExtent l="0" t="0" r="0" b="0"/>
                      <wp:docPr id="121" name="Grupo 19" descr="Icono de sugerenci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22" name="Elipse 122"/>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23" name="Forma libre 12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1441752" id="Grupo 19" o:spid="_x0000_s1026" alt="Icono de sugerencia" style="width:18pt;height:18pt;mso-position-horizontal-relative:char;mso-position-vertical-relative:line" coordsize="228600,228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">
                      <v:oval id="Elipse 122" o:spid="_x0000_s1027" style="position:absolute;width:228600;height:228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" fillcolor="#f24f4f" stroked="f" strokeweight="0">
                        <v:stroke joinstyle="miter"/>
                        <o:lock v:ext="edit" aspectratio="t"/>
                      </v:oval>
                      <v:shape id="Forma libre 123" o:spid="_x0000_s1028" style="position:absolute;left:98639;top:50800;width:31322;height:127000;visibility:visible;mso-wrap-style:square;v-text-anchor:middle" coordsize="31322,127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&#13;&#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14:paraId="5BEDBEB5" w14:textId="77777777" w:rsidR="0035269D" w:rsidRDefault="0035269D" w:rsidP="00E4539D">
            <w:pPr>
              <w:pStyle w:val="Textodesugerencia"/>
              <w:cnfStyle w:val="000000000000" w:firstRow="0" w:lastRow="0" w:firstColumn="0" w:lastColumn="0" w:oddVBand="0" w:evenVBand="0" w:oddHBand="0" w:evenHBand="0" w:firstRowFirstColumn="0" w:firstRowLastColumn="0" w:lastRowFirstColumn="0" w:lastRowLastColumn="0"/>
            </w:pPr>
            <w:r>
              <w:t>En este apartado se debe atender a la necesidad de transformar la cultura organizacional para que los proyectos lleven al éxito.</w:t>
            </w:r>
          </w:p>
          <w:p w14:paraId="5D279509" w14:textId="77777777" w:rsidR="0035269D" w:rsidRDefault="0035269D" w:rsidP="00E4539D">
            <w:pPr>
              <w:pStyle w:val="Textodesugerencia"/>
              <w:cnfStyle w:val="000000000000" w:firstRow="0" w:lastRow="0" w:firstColumn="0" w:lastColumn="0" w:oddVBand="0" w:evenVBand="0" w:oddHBand="0" w:evenHBand="0" w:firstRowFirstColumn="0" w:firstRowLastColumn="0" w:lastRowFirstColumn="0" w:lastRowLastColumn="0"/>
            </w:pPr>
          </w:p>
          <w:p w14:paraId="45D5D71B" w14:textId="19502E87" w:rsidR="0035269D" w:rsidRPr="00C70CB0" w:rsidRDefault="0035269D" w:rsidP="00E4539D">
            <w:pPr>
              <w:pStyle w:val="Textodesugerencia"/>
              <w:cnfStyle w:val="000000000000" w:firstRow="0" w:lastRow="0" w:firstColumn="0" w:lastColumn="0" w:oddVBand="0" w:evenVBand="0" w:oddHBand="0" w:evenHBand="0" w:firstRowFirstColumn="0" w:firstRowLastColumn="0" w:lastRowFirstColumn="0" w:lastRowLastColumn="0"/>
            </w:pPr>
            <w:r>
              <w:t xml:space="preserve">¿Qué habilidades se necesitan? ¿Qué cambios en las tareas diarias implicará el </w:t>
            </w:r>
            <w:proofErr w:type="gramStart"/>
            <w:r>
              <w:t>proyecto?...</w:t>
            </w:r>
            <w:proofErr w:type="gramEnd"/>
          </w:p>
        </w:tc>
      </w:tr>
    </w:tbl>
    <w:p w14:paraId="02CA2583" w14:textId="77777777" w:rsidR="0035269D" w:rsidRDefault="0035269D" w:rsidP="0035269D">
      <w:pPr>
        <w:pStyle w:val="Ttulo1"/>
      </w:pPr>
    </w:p>
    <w:p w14:paraId="3CE2F419" w14:textId="74909D1A" w:rsidR="0035269D" w:rsidRPr="00C70CB0" w:rsidRDefault="0035269D" w:rsidP="0035269D">
      <w:pPr>
        <w:pStyle w:val="Ttulo1"/>
      </w:pPr>
      <w:bookmarkStart w:id="14" w:name="_Toc95686633"/>
      <w:r>
        <w:t>Conclusiones</w:t>
      </w:r>
      <w:bookmarkEnd w:id="14"/>
    </w:p>
    <w:tbl>
      <w:tblPr>
        <w:tblStyle w:val="Tabladesugerencia"/>
        <w:tblW w:w="5014" w:type="pct"/>
        <w:shd w:val="clear" w:color="auto" w:fill="ACCBF9" w:themeFill="background2"/>
        <w:tblCellMar>
          <w:top w:w="0" w:type="dxa"/>
        </w:tblCellMar>
        <w:tblLook w:val="04A0" w:firstRow="1" w:lastRow="0" w:firstColumn="1" w:lastColumn="0" w:noHBand="0" w:noVBand="1"/>
      </w:tblPr>
      <w:tblGrid>
        <w:gridCol w:w="625"/>
        <w:gridCol w:w="8426"/>
      </w:tblGrid>
      <w:tr w:rsidR="0035269D" w:rsidRPr="00C70CB0" w14:paraId="448E0BD5" w14:textId="77777777" w:rsidTr="00E4539D">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14:paraId="69BB4217" w14:textId="77777777" w:rsidR="0035269D" w:rsidRPr="00C70CB0" w:rsidRDefault="0035269D" w:rsidP="00E4539D">
            <w:pPr>
              <w:pStyle w:val="Icono"/>
            </w:pPr>
            <w:r w:rsidRPr="00C70CB0">
              <w:rPr>
                <w:noProof/>
                <w:lang w:bidi="es-ES"/>
              </w:rPr>
              <mc:AlternateContent>
                <mc:Choice Requires="wpg">
                  <w:drawing>
                    <wp:inline distT="0" distB="0" distL="0" distR="0" wp14:anchorId="1868B409" wp14:editId="03CF85F4">
                      <wp:extent cx="228600" cy="228600"/>
                      <wp:effectExtent l="0" t="0" r="0" b="0"/>
                      <wp:docPr id="127" name="Grupo 19" descr="Icono de sugerencia"/>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28" name="Elipse 128"/>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29" name="Forma libre 12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3DD9096" id="Grupo 19" o:spid="_x0000_s1026" alt="Icono de sugerencia" style="width:18pt;height:18pt;mso-position-horizontal-relative:char;mso-position-vertical-relative:line" coordsize="228600,228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">
                      <v:oval id="Elipse 128" o:spid="_x0000_s1027" style="position:absolute;width:228600;height:228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" fillcolor="#f24f4f" stroked="f" strokeweight="0">
                        <v:stroke joinstyle="miter"/>
                        <o:lock v:ext="edit" aspectratio="t"/>
                      </v:oval>
                      <v:shape id="Forma libre 129" o:spid="_x0000_s1028" style="position:absolute;left:98639;top:50800;width:31322;height:127000;visibility:visible;mso-wrap-style:square;v-text-anchor:middle" coordsize="31322,127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&#13;&#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14:paraId="58836A33" w14:textId="1726C890" w:rsidR="0035269D" w:rsidRPr="00C70CB0" w:rsidRDefault="0035269D" w:rsidP="00E4539D">
            <w:pPr>
              <w:pStyle w:val="Textodesugerencia"/>
              <w:cnfStyle w:val="000000000000" w:firstRow="0" w:lastRow="0" w:firstColumn="0" w:lastColumn="0" w:oddVBand="0" w:evenVBand="0" w:oddHBand="0" w:evenHBand="0" w:firstRowFirstColumn="0" w:firstRowLastColumn="0" w:lastRowFirstColumn="0" w:lastRowLastColumn="0"/>
            </w:pPr>
            <w:r>
              <w:t>Para finalizar realizar un breve resumen de lo planteado en los apartados anteriores finalizando con las conclusiones que se puede extraer de este Plan de Transformación Digital (beneficios para la organización).</w:t>
            </w:r>
          </w:p>
        </w:tc>
      </w:tr>
    </w:tbl>
    <w:p w14:paraId="3D4414C4" w14:textId="77DD6EF4" w:rsidR="0035269D" w:rsidRDefault="0035269D" w:rsidP="0035269D"/>
    <w:p w14:paraId="04F678FC" w14:textId="77777777" w:rsidR="0035269D" w:rsidRPr="00C70CB0" w:rsidRDefault="0035269D" w:rsidP="0035269D"/>
    <w:sectPr w:rsidR="0035269D" w:rsidRPr="00C70CB0" w:rsidSect="00E33106">
      <w:pgSz w:w="11906" w:h="16838"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2AECD" w14:textId="77777777" w:rsidR="00950462" w:rsidRDefault="00950462">
      <w:pPr>
        <w:spacing w:after="0" w:line="240" w:lineRule="auto"/>
      </w:pPr>
      <w:r>
        <w:separator/>
      </w:r>
    </w:p>
  </w:endnote>
  <w:endnote w:type="continuationSeparator" w:id="0">
    <w:p w14:paraId="5A4F9E0C" w14:textId="77777777" w:rsidR="00950462" w:rsidRDefault="00950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6E72C" w14:textId="60EE2C87" w:rsidR="00E33106" w:rsidRDefault="00950462">
    <w:pPr>
      <w:pStyle w:val="Piedepgina"/>
    </w:pPr>
    <w:sdt>
      <w:sdtPr>
        <w:alias w:val="Título"/>
        <w:tag w:val=""/>
        <w:id w:val="-1196002169"/>
        <w:placeholder>
          <w:docPart w:val="6DD3679407A64C7E898CEDD862FA2E02"/>
        </w:placeholder>
        <w:dataBinding w:prefixMappings="xmlns:ns0='http://purl.org/dc/elements/1.1/' xmlns:ns1='http://schemas.openxmlformats.org/package/2006/metadata/core-properties' " w:xpath="/ns1:coreProperties[1]/ns0:title[1]" w:storeItemID="{6C3C8BC8-F283-45AE-878A-BAB7291924A1}"/>
        <w:text/>
      </w:sdtPr>
      <w:sdtEndPr/>
      <w:sdtContent>
        <w:r w:rsidR="0088447B">
          <w:t>Plan de Transformación Digital de [nombre de la organización]</w:t>
        </w:r>
      </w:sdtContent>
    </w:sdt>
    <w:r w:rsidR="00E33106">
      <w:rPr>
        <w:lang w:bidi="es-ES"/>
      </w:rPr>
      <w:t xml:space="preserve"> - </w:t>
    </w:r>
    <w:sdt>
      <w:sdtPr>
        <w:alias w:val="Fecha"/>
        <w:tag w:val=""/>
        <w:id w:val="-920633966"/>
        <w:placeholder>
          <w:docPart w:val="86488AADC8A54FA5802E3DB4ACB12D44"/>
        </w:placeholder>
        <w:showingPlcHdr/>
        <w:dataBinding w:prefixMappings="xmlns:ns0='http://schemas.microsoft.com/office/2006/coverPageProps' " w:xpath="/ns0:CoverPageProperties[1]/ns0:PublishDate[1]" w:storeItemID="{55AF091B-3C7A-41E3-B477-F2FDAA23CFDA}"/>
        <w:date>
          <w:dateFormat w:val="dd/MM/yyyy"/>
          <w:lid w:val="es-ES"/>
          <w:storeMappedDataAs w:val="dateTime"/>
          <w:calendar w:val="gregorian"/>
        </w:date>
      </w:sdtPr>
      <w:sdtEndPr/>
      <w:sdtContent>
        <w:r w:rsidR="00E33106">
          <w:rPr>
            <w:lang w:bidi="es-ES"/>
          </w:rPr>
          <w:t>[Seleccionar fecha]</w:t>
        </w:r>
      </w:sdtContent>
    </w:sdt>
    <w:r w:rsidR="00E33106">
      <w:rPr>
        <w:lang w:bidi="es-ES"/>
      </w:rPr>
      <w:ptab w:relativeTo="margin" w:alignment="right" w:leader="none"/>
    </w:r>
    <w:r w:rsidR="00E33106">
      <w:rPr>
        <w:lang w:bidi="es-ES"/>
      </w:rPr>
      <w:fldChar w:fldCharType="begin"/>
    </w:r>
    <w:r w:rsidR="00E33106">
      <w:rPr>
        <w:lang w:bidi="es-ES"/>
      </w:rPr>
      <w:instrText xml:space="preserve"> PAGE   \* MERGEFORMAT </w:instrText>
    </w:r>
    <w:r w:rsidR="00E33106">
      <w:rPr>
        <w:lang w:bidi="es-ES"/>
      </w:rPr>
      <w:fldChar w:fldCharType="separate"/>
    </w:r>
    <w:r w:rsidR="00E33106">
      <w:rPr>
        <w:noProof/>
        <w:lang w:bidi="es-ES"/>
      </w:rPr>
      <w:t>6</w:t>
    </w:r>
    <w:r w:rsidR="00E33106">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A599B" w14:textId="77777777" w:rsidR="00950462" w:rsidRDefault="00950462">
      <w:pPr>
        <w:spacing w:after="0" w:line="240" w:lineRule="auto"/>
      </w:pPr>
      <w:r>
        <w:separator/>
      </w:r>
    </w:p>
  </w:footnote>
  <w:footnote w:type="continuationSeparator" w:id="0">
    <w:p w14:paraId="2AC52F34" w14:textId="77777777" w:rsidR="00950462" w:rsidRDefault="00950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4644F518"/>
    <w:lvl w:ilvl="0" w:tplc="5F0E09F6">
      <w:start w:val="1"/>
      <w:numFmt w:val="bullet"/>
      <w:pStyle w:val="Vietadetextodesugerencia"/>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TD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89F"/>
    <w:rsid w:val="000E155A"/>
    <w:rsid w:val="0016789F"/>
    <w:rsid w:val="0025788F"/>
    <w:rsid w:val="0035269D"/>
    <w:rsid w:val="003A35D9"/>
    <w:rsid w:val="003A42C7"/>
    <w:rsid w:val="003C7981"/>
    <w:rsid w:val="0043133B"/>
    <w:rsid w:val="005533A4"/>
    <w:rsid w:val="007319C3"/>
    <w:rsid w:val="007C5380"/>
    <w:rsid w:val="008236F3"/>
    <w:rsid w:val="0088447B"/>
    <w:rsid w:val="00950462"/>
    <w:rsid w:val="009A22E6"/>
    <w:rsid w:val="00A75C9E"/>
    <w:rsid w:val="00A775C2"/>
    <w:rsid w:val="00B450E2"/>
    <w:rsid w:val="00B55748"/>
    <w:rsid w:val="00B849DD"/>
    <w:rsid w:val="00C6277F"/>
    <w:rsid w:val="00C70CB0"/>
    <w:rsid w:val="00D17C78"/>
    <w:rsid w:val="00E33106"/>
    <w:rsid w:val="00EA118E"/>
    <w:rsid w:val="00F71D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53E2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242852" w:themeColor="text2"/>
        <w:lang w:val="es-E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77F"/>
  </w:style>
  <w:style w:type="paragraph" w:styleId="Ttulo1">
    <w:name w:val="heading 1"/>
    <w:basedOn w:val="Normal"/>
    <w:next w:val="Normal"/>
    <w:link w:val="Ttulo1Car"/>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Ttulo2">
    <w:name w:val="heading 2"/>
    <w:basedOn w:val="Normal"/>
    <w:next w:val="Normal"/>
    <w:link w:val="Ttulo2Car"/>
    <w:uiPriority w:val="9"/>
    <w:unhideWhenUsed/>
    <w:qFormat/>
    <w:pPr>
      <w:keepNext/>
      <w:keepLines/>
      <w:spacing w:before="120" w:after="120" w:line="240" w:lineRule="auto"/>
      <w:outlineLvl w:val="1"/>
    </w:pPr>
    <w:rPr>
      <w:b/>
      <w:bCs/>
      <w:sz w:val="26"/>
      <w:szCs w:val="26"/>
    </w:rPr>
  </w:style>
  <w:style w:type="paragraph" w:styleId="Ttulo3">
    <w:name w:val="heading 3"/>
    <w:basedOn w:val="Normal"/>
    <w:next w:val="Normal"/>
    <w:link w:val="Ttulo3Car"/>
    <w:uiPriority w:val="9"/>
    <w:unhideWhenUsed/>
    <w:qFormat/>
    <w:pPr>
      <w:keepNext/>
      <w:keepLines/>
      <w:spacing w:before="40" w:after="0"/>
      <w:outlineLvl w:val="2"/>
    </w:pPr>
    <w:rPr>
      <w:b/>
      <w:bCs/>
      <w:i/>
      <w:iCs/>
      <w:sz w:val="24"/>
      <w:szCs w:val="24"/>
    </w:rPr>
  </w:style>
  <w:style w:type="paragraph" w:styleId="Ttulo4">
    <w:name w:val="heading 4"/>
    <w:basedOn w:val="Normal"/>
    <w:next w:val="Normal"/>
    <w:link w:val="Ttulo4C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ogotipo">
    <w:name w:val="Logotipo"/>
    <w:basedOn w:val="Normal"/>
    <w:uiPriority w:val="99"/>
    <w:semiHidden/>
    <w:unhideWhenUsed/>
    <w:pPr>
      <w:spacing w:before="600"/>
    </w:pPr>
  </w:style>
  <w:style w:type="character" w:styleId="Textodelmarcadordeposicin">
    <w:name w:val="Placeholder Text"/>
    <w:basedOn w:val="Fuentedeprrafopredeter"/>
    <w:uiPriority w:val="99"/>
    <w:semiHidden/>
    <w:rPr>
      <w:color w:val="808080"/>
    </w:rPr>
  </w:style>
  <w:style w:type="paragraph" w:styleId="Ttulo">
    <w:name w:val="Title"/>
    <w:basedOn w:val="Normal"/>
    <w:next w:val="Normal"/>
    <w:link w:val="TtuloC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tuloCar">
    <w:name w:val="Título Car"/>
    <w:basedOn w:val="Fuentedeprrafopredeter"/>
    <w:link w:val="Ttulo"/>
    <w:uiPriority w:val="10"/>
    <w:rPr>
      <w:rFonts w:asciiTheme="majorHAnsi" w:eastAsiaTheme="majorEastAsia" w:hAnsiTheme="majorHAnsi" w:cstheme="majorBidi"/>
      <w:color w:val="4A66AC" w:themeColor="accent1"/>
      <w:kern w:val="28"/>
      <w:sz w:val="96"/>
      <w:szCs w:val="96"/>
    </w:rPr>
  </w:style>
  <w:style w:type="paragraph" w:styleId="Subttulo">
    <w:name w:val="Subtitle"/>
    <w:basedOn w:val="Normal"/>
    <w:next w:val="Normal"/>
    <w:link w:val="SubttuloCar"/>
    <w:uiPriority w:val="11"/>
    <w:qFormat/>
    <w:pPr>
      <w:numPr>
        <w:ilvl w:val="1"/>
      </w:numPr>
      <w:spacing w:after="0" w:line="240" w:lineRule="auto"/>
    </w:pPr>
    <w:rPr>
      <w:sz w:val="32"/>
      <w:szCs w:val="32"/>
    </w:rPr>
  </w:style>
  <w:style w:type="character" w:customStyle="1" w:styleId="SubttuloCar">
    <w:name w:val="Subtítulo Car"/>
    <w:basedOn w:val="Fuentedeprrafopredeter"/>
    <w:link w:val="Subttulo"/>
    <w:uiPriority w:val="11"/>
    <w:rPr>
      <w:sz w:val="32"/>
      <w:szCs w:val="32"/>
    </w:rPr>
  </w:style>
  <w:style w:type="paragraph" w:styleId="Sinespaciado">
    <w:name w:val="No Spacing"/>
    <w:uiPriority w:val="1"/>
    <w:qFormat/>
    <w:pPr>
      <w:spacing w:after="0" w:line="240" w:lineRule="auto"/>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cindecontacto">
    <w:name w:val="Información de contacto"/>
    <w:basedOn w:val="Sinespaciado"/>
    <w:uiPriority w:val="99"/>
    <w:qFormat/>
    <w:rPr>
      <w:color w:val="FFFFFF" w:themeColor="background1"/>
      <w:sz w:val="22"/>
      <w:szCs w:val="22"/>
    </w:rPr>
  </w:style>
  <w:style w:type="paragraph" w:customStyle="1" w:styleId="Espaciodetabla">
    <w:name w:val="Espacio de tabla"/>
    <w:basedOn w:val="Sinespaciado"/>
    <w:uiPriority w:val="99"/>
    <w:pPr>
      <w:spacing w:line="14" w:lineRule="exact"/>
    </w:p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PiedepginaCar">
    <w:name w:val="Pie de página Car"/>
    <w:basedOn w:val="Fuentedeprrafopredeter"/>
    <w:link w:val="Piedepgina"/>
    <w:uiPriority w:val="99"/>
    <w:rPr>
      <w:rFonts w:asciiTheme="majorHAnsi" w:eastAsiaTheme="majorEastAsia" w:hAnsiTheme="majorHAnsi" w:cstheme="majorBidi"/>
      <w:caps/>
      <w:color w:val="4A66AC" w:themeColor="accent1"/>
      <w:sz w:val="16"/>
      <w:szCs w:val="16"/>
    </w:rPr>
  </w:style>
  <w:style w:type="character" w:customStyle="1" w:styleId="Ttulo1Car">
    <w:name w:val="Título 1 Car"/>
    <w:basedOn w:val="Fuentedeprrafopredeter"/>
    <w:link w:val="Ttulo1"/>
    <w:uiPriority w:val="9"/>
    <w:rPr>
      <w:rFonts w:asciiTheme="majorHAnsi" w:eastAsiaTheme="majorEastAsia" w:hAnsiTheme="majorHAnsi" w:cstheme="majorBidi"/>
      <w:color w:val="4A66AC" w:themeColor="accent1"/>
      <w:sz w:val="36"/>
      <w:szCs w:val="36"/>
    </w:rPr>
  </w:style>
  <w:style w:type="character" w:customStyle="1" w:styleId="Ttulo2Car">
    <w:name w:val="Título 2 Car"/>
    <w:basedOn w:val="Fuentedeprrafopredeter"/>
    <w:link w:val="Ttulo2"/>
    <w:uiPriority w:val="9"/>
    <w:rPr>
      <w:b/>
      <w:bCs/>
      <w:sz w:val="26"/>
      <w:szCs w:val="26"/>
    </w:rPr>
  </w:style>
  <w:style w:type="paragraph" w:styleId="TtuloTDC">
    <w:name w:val="TOC Heading"/>
    <w:basedOn w:val="Ttulo1"/>
    <w:next w:val="Normal"/>
    <w:uiPriority w:val="39"/>
    <w:unhideWhenUsed/>
    <w:qFormat/>
    <w:pPr>
      <w:pBdr>
        <w:bottom w:val="none" w:sz="0" w:space="0" w:color="auto"/>
      </w:pBdr>
      <w:spacing w:after="400"/>
      <w:outlineLvl w:val="9"/>
    </w:pPr>
    <w:rPr>
      <w:color w:val="374C80" w:themeColor="accent1" w:themeShade="BF"/>
      <w:sz w:val="72"/>
      <w:szCs w:val="72"/>
    </w:rPr>
  </w:style>
  <w:style w:type="paragraph" w:styleId="TD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D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ipervnculo">
    <w:name w:val="Hyperlink"/>
    <w:basedOn w:val="Fuentedeprrafopredeter"/>
    <w:uiPriority w:val="99"/>
    <w:unhideWhenUsed/>
    <w:rPr>
      <w:color w:val="9454C3" w:themeColor="hyperlink"/>
      <w:u w:val="single"/>
    </w:rPr>
  </w:style>
  <w:style w:type="character" w:customStyle="1" w:styleId="Ttulo3Car">
    <w:name w:val="Título 3 Car"/>
    <w:basedOn w:val="Fuentedeprrafopredeter"/>
    <w:link w:val="Ttulo3"/>
    <w:uiPriority w:val="9"/>
    <w:rPr>
      <w:b/>
      <w:bCs/>
      <w:i/>
      <w:iCs/>
      <w:sz w:val="24"/>
      <w:szCs w:val="24"/>
    </w:rPr>
  </w:style>
  <w:style w:type="paragraph" w:customStyle="1" w:styleId="LogotipoAlt">
    <w:name w:val="Logotipo Alt."/>
    <w:basedOn w:val="Normal"/>
    <w:uiPriority w:val="99"/>
    <w:unhideWhenUsed/>
    <w:pPr>
      <w:spacing w:before="720" w:line="240" w:lineRule="auto"/>
      <w:ind w:left="720"/>
    </w:pPr>
  </w:style>
  <w:style w:type="paragraph" w:customStyle="1" w:styleId="PiedepginaAlt">
    <w:name w:val="Pie de página Alt."/>
    <w:basedOn w:val="Normal"/>
    <w:uiPriority w:val="99"/>
    <w:unhideWhenUsed/>
    <w:qFormat/>
    <w:pPr>
      <w:spacing w:after="0" w:line="240" w:lineRule="auto"/>
    </w:pPr>
    <w:rPr>
      <w:i/>
      <w:iCs/>
      <w:sz w:val="18"/>
      <w:szCs w:val="18"/>
    </w:rPr>
  </w:style>
  <w:style w:type="table" w:customStyle="1" w:styleId="Tabladesugerencia">
    <w:name w:val="Tabla de sugerencia"/>
    <w:basedOn w:val="Tab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extodesugerencia">
    <w:name w:val="Texto de sugerencia"/>
    <w:basedOn w:val="Normal"/>
    <w:uiPriority w:val="99"/>
    <w:rsid w:val="00C70CB0"/>
    <w:pPr>
      <w:spacing w:before="120" w:after="120" w:line="216" w:lineRule="auto"/>
      <w:ind w:right="578"/>
    </w:pPr>
    <w:rPr>
      <w:rFonts w:asciiTheme="majorHAnsi" w:eastAsiaTheme="majorEastAsia" w:hAnsiTheme="majorHAnsi" w:cstheme="majorBidi"/>
      <w:i/>
      <w:iCs/>
      <w:sz w:val="16"/>
      <w:szCs w:val="16"/>
    </w:rPr>
  </w:style>
  <w:style w:type="paragraph" w:customStyle="1" w:styleId="Icono">
    <w:name w:val="Icono"/>
    <w:basedOn w:val="Normal"/>
    <w:uiPriority w:val="99"/>
    <w:unhideWhenUsed/>
    <w:qFormat/>
    <w:pPr>
      <w:spacing w:before="160" w:after="160" w:line="240" w:lineRule="auto"/>
      <w:jc w:val="center"/>
    </w:p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374C80" w:themeColor="accent1" w:themeShade="BF"/>
    </w:rPr>
  </w:style>
  <w:style w:type="table" w:customStyle="1" w:styleId="Tablafinanciera">
    <w:name w:val="Tabla financiera"/>
    <w:basedOn w:val="Tabla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DC3">
    <w:name w:val="toc 3"/>
    <w:basedOn w:val="Normal"/>
    <w:next w:val="Normal"/>
    <w:autoRedefine/>
    <w:uiPriority w:val="39"/>
    <w:semiHidden/>
    <w:unhideWhenUsed/>
    <w:pPr>
      <w:spacing w:after="100"/>
      <w:ind w:left="720" w:right="3240"/>
    </w:pPr>
  </w:style>
  <w:style w:type="paragraph" w:styleId="TDC4">
    <w:name w:val="toc 4"/>
    <w:basedOn w:val="Normal"/>
    <w:next w:val="Normal"/>
    <w:autoRedefine/>
    <w:uiPriority w:val="39"/>
    <w:semiHidden/>
    <w:unhideWhenUsed/>
    <w:pPr>
      <w:spacing w:after="100"/>
      <w:ind w:left="720" w:right="3240"/>
    </w:pPr>
  </w:style>
  <w:style w:type="paragraph" w:customStyle="1" w:styleId="Vietadetextodesugerencia">
    <w:name w:val="Viñeta de texto de sugerencia"/>
    <w:basedOn w:val="Textodesugerencia"/>
    <w:qFormat/>
    <w:rsid w:val="007C5380"/>
    <w:pPr>
      <w:numPr>
        <w:numId w:val="2"/>
      </w:numPr>
    </w:pPr>
    <w:rPr>
      <w:color w:val="404040" w:themeColor="text1" w:themeTint="BF"/>
    </w:rPr>
  </w:style>
  <w:style w:type="character" w:styleId="Textoennegrita">
    <w:name w:val="Strong"/>
    <w:basedOn w:val="Fuentedeprrafopredeter"/>
    <w:uiPriority w:val="22"/>
    <w:qFormat/>
    <w:rsid w:val="00C6277F"/>
    <w:rPr>
      <w:b/>
      <w:bCs/>
    </w:rPr>
  </w:style>
  <w:style w:type="paragraph" w:customStyle="1" w:styleId="67D81E7E17B64DB8AE96CE333A774F6F">
    <w:name w:val="67D81E7E17B64DB8AE96CE333A774F6F"/>
    <w:rsid w:val="00B849DD"/>
    <w:pPr>
      <w:spacing w:after="160" w:line="259" w:lineRule="auto"/>
    </w:pPr>
    <w:rPr>
      <w:color w:val="aut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lme\AppData\Roaming\Microsoft\Templates\Plan%20de%20negocio%20(dise&#241;o%20en%20ro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B4BD26480684A5C897305FA96150937"/>
        <w:category>
          <w:name w:val="General"/>
          <w:gallery w:val="placeholder"/>
        </w:category>
        <w:types>
          <w:type w:val="bbPlcHdr"/>
        </w:types>
        <w:behaviors>
          <w:behavior w:val="content"/>
        </w:behaviors>
        <w:guid w:val="{FEE0E340-1119-4B4A-876E-2DD5E7765DC5}"/>
      </w:docPartPr>
      <w:docPartBody>
        <w:p w:rsidR="002F1CEE" w:rsidRDefault="00E83BD7">
          <w:pPr>
            <w:pStyle w:val="2B4BD26480684A5C897305FA96150937"/>
          </w:pPr>
          <w:r>
            <w:rPr>
              <w:lang w:bidi="es-ES"/>
            </w:rPr>
            <w:t>[Calle]</w:t>
          </w:r>
          <w:r>
            <w:rPr>
              <w:lang w:bidi="es-ES"/>
            </w:rPr>
            <w:br/>
            <w:t>[Ciudad, provincia y código postal]</w:t>
          </w:r>
        </w:p>
      </w:docPartBody>
    </w:docPart>
    <w:docPart>
      <w:docPartPr>
        <w:name w:val="D9F45F5978D74651BFE46D0DE592D138"/>
        <w:category>
          <w:name w:val="General"/>
          <w:gallery w:val="placeholder"/>
        </w:category>
        <w:types>
          <w:type w:val="bbPlcHdr"/>
        </w:types>
        <w:behaviors>
          <w:behavior w:val="content"/>
        </w:behaviors>
        <w:guid w:val="{F23AE945-4BFC-4095-880A-9631021F2205}"/>
      </w:docPartPr>
      <w:docPartBody>
        <w:p w:rsidR="002F1CEE" w:rsidRDefault="00E83BD7">
          <w:pPr>
            <w:pStyle w:val="D9F45F5978D74651BFE46D0DE592D138"/>
          </w:pPr>
          <w:r>
            <w:rPr>
              <w:lang w:bidi="es-ES"/>
            </w:rPr>
            <w:t>[Correo electrónico]</w:t>
          </w:r>
        </w:p>
      </w:docPartBody>
    </w:docPart>
    <w:docPart>
      <w:docPartPr>
        <w:name w:val="6DD3679407A64C7E898CEDD862FA2E02"/>
        <w:category>
          <w:name w:val="General"/>
          <w:gallery w:val="placeholder"/>
        </w:category>
        <w:types>
          <w:type w:val="bbPlcHdr"/>
        </w:types>
        <w:behaviors>
          <w:behavior w:val="content"/>
        </w:behaviors>
        <w:guid w:val="{915054D2-F690-4DDB-8F01-E75C9A7ADDC4}"/>
      </w:docPartPr>
      <w:docPartBody>
        <w:p w:rsidR="002F1CEE" w:rsidRDefault="00E83BD7">
          <w:pPr>
            <w:pStyle w:val="6DD3679407A64C7E898CEDD862FA2E02"/>
          </w:pPr>
          <w:r>
            <w:rPr>
              <w:lang w:bidi="es-ES"/>
            </w:rPr>
            <w:t>[Título del plan de negocio]</w:t>
          </w:r>
        </w:p>
      </w:docPartBody>
    </w:docPart>
    <w:docPart>
      <w:docPartPr>
        <w:name w:val="86488AADC8A54FA5802E3DB4ACB12D44"/>
        <w:category>
          <w:name w:val="General"/>
          <w:gallery w:val="placeholder"/>
        </w:category>
        <w:types>
          <w:type w:val="bbPlcHdr"/>
        </w:types>
        <w:behaviors>
          <w:behavior w:val="content"/>
        </w:behaviors>
        <w:guid w:val="{6EAA82C3-A356-4680-9C90-6F052CF0A664}"/>
      </w:docPartPr>
      <w:docPartBody>
        <w:p w:rsidR="002F1CEE" w:rsidRDefault="00E83BD7">
          <w:pPr>
            <w:pStyle w:val="86488AADC8A54FA5802E3DB4ACB12D44"/>
          </w:pPr>
          <w:r>
            <w:rPr>
              <w:lang w:bidi="es-ES"/>
            </w:rP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4644F518"/>
    <w:lvl w:ilvl="0" w:tplc="5F0E09F6">
      <w:start w:val="1"/>
      <w:numFmt w:val="bullet"/>
      <w:pStyle w:val="Vietadetextodesugerencia"/>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CEE"/>
    <w:rsid w:val="002F1CEE"/>
    <w:rsid w:val="00E8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desugerencia">
    <w:name w:val="Texto de sugerencia"/>
    <w:basedOn w:val="Normal"/>
    <w:uiPriority w:val="99"/>
    <w:pPr>
      <w:spacing w:before="120" w:after="120" w:line="216" w:lineRule="auto"/>
      <w:ind w:right="578"/>
    </w:pPr>
    <w:rPr>
      <w:rFonts w:asciiTheme="majorHAnsi" w:eastAsiaTheme="majorEastAsia" w:hAnsiTheme="majorHAnsi" w:cstheme="majorBidi"/>
      <w:i/>
      <w:iCs/>
      <w:color w:val="44546A" w:themeColor="text2"/>
      <w:sz w:val="16"/>
      <w:szCs w:val="16"/>
      <w:lang w:val="es-ES" w:eastAsia="ja-JP"/>
    </w:rPr>
  </w:style>
  <w:style w:type="paragraph" w:customStyle="1" w:styleId="D0799CAD4DDF426DB690087F3AE73456">
    <w:name w:val="D0799CAD4DDF426DB690087F3AE73456"/>
  </w:style>
  <w:style w:type="paragraph" w:customStyle="1" w:styleId="4AF7D275A02A4D128B6724E970F8FACA">
    <w:name w:val="4AF7D275A02A4D128B6724E970F8FACA"/>
  </w:style>
  <w:style w:type="paragraph" w:customStyle="1" w:styleId="414667AC740145C0B8577C26E5F3A934">
    <w:name w:val="414667AC740145C0B8577C26E5F3A934"/>
  </w:style>
  <w:style w:type="paragraph" w:customStyle="1" w:styleId="04F67F92449946A487BD027C25C1A3DE">
    <w:name w:val="04F67F92449946A487BD027C25C1A3DE"/>
  </w:style>
  <w:style w:type="paragraph" w:customStyle="1" w:styleId="4C9F4689960D41CB95D7F9AD47D59732">
    <w:name w:val="4C9F4689960D41CB95D7F9AD47D59732"/>
  </w:style>
  <w:style w:type="paragraph" w:customStyle="1" w:styleId="3345E265355F4336B454ECC1C2EA76A2">
    <w:name w:val="3345E265355F4336B454ECC1C2EA76A2"/>
  </w:style>
  <w:style w:type="paragraph" w:customStyle="1" w:styleId="A839EB0106EA46C2B0A442B87DF78022">
    <w:name w:val="A839EB0106EA46C2B0A442B87DF78022"/>
  </w:style>
  <w:style w:type="paragraph" w:customStyle="1" w:styleId="AAFE3C52984445D585A31364E3955E18">
    <w:name w:val="AAFE3C52984445D585A31364E3955E18"/>
  </w:style>
  <w:style w:type="paragraph" w:customStyle="1" w:styleId="Vietadetextodesugerencia">
    <w:name w:val="Viñeta de texto de sugerencia"/>
    <w:basedOn w:val="Normal"/>
    <w:qFormat/>
    <w:pPr>
      <w:numPr>
        <w:numId w:val="1"/>
      </w:numPr>
      <w:spacing w:before="120" w:after="120" w:line="216" w:lineRule="auto"/>
      <w:ind w:right="578"/>
    </w:pPr>
    <w:rPr>
      <w:rFonts w:asciiTheme="majorHAnsi" w:eastAsiaTheme="majorEastAsia" w:hAnsiTheme="majorHAnsi" w:cstheme="majorBidi"/>
      <w:i/>
      <w:iCs/>
      <w:color w:val="404040" w:themeColor="text1" w:themeTint="BF"/>
      <w:sz w:val="16"/>
      <w:szCs w:val="16"/>
      <w:lang w:val="es-ES" w:eastAsia="ja-JP"/>
    </w:rPr>
  </w:style>
  <w:style w:type="paragraph" w:customStyle="1" w:styleId="E69354788A0B4BFBB2312E9470CE9968">
    <w:name w:val="E69354788A0B4BFBB2312E9470CE9968"/>
  </w:style>
  <w:style w:type="paragraph" w:customStyle="1" w:styleId="9C2D0119A8BB4B53954B6F0EE6158ECF">
    <w:name w:val="9C2D0119A8BB4B53954B6F0EE6158ECF"/>
  </w:style>
  <w:style w:type="paragraph" w:customStyle="1" w:styleId="173B91153BF144A6B5CBAD4D672523E7">
    <w:name w:val="173B91153BF144A6B5CBAD4D672523E7"/>
  </w:style>
  <w:style w:type="paragraph" w:customStyle="1" w:styleId="58DA80EA18B5420ABAAC4A5A54A9D083">
    <w:name w:val="58DA80EA18B5420ABAAC4A5A54A9D083"/>
  </w:style>
  <w:style w:type="paragraph" w:customStyle="1" w:styleId="FC28F976B2614289948B8BCF183ACAD3">
    <w:name w:val="FC28F976B2614289948B8BCF183ACAD3"/>
  </w:style>
  <w:style w:type="paragraph" w:customStyle="1" w:styleId="A990A2DBD24643FE935463A5B459EB73">
    <w:name w:val="A990A2DBD24643FE935463A5B459EB73"/>
  </w:style>
  <w:style w:type="paragraph" w:customStyle="1" w:styleId="80B8B24DE2714ECCB7192A84418BE56E">
    <w:name w:val="80B8B24DE2714ECCB7192A84418BE56E"/>
  </w:style>
  <w:style w:type="paragraph" w:customStyle="1" w:styleId="4C7A7EBC773F4D1AAF23A5D1175854BE">
    <w:name w:val="4C7A7EBC773F4D1AAF23A5D1175854BE"/>
  </w:style>
  <w:style w:type="paragraph" w:customStyle="1" w:styleId="3E878CFB71BF4475BBF396F8F7804DBD">
    <w:name w:val="3E878CFB71BF4475BBF396F8F7804DBD"/>
  </w:style>
  <w:style w:type="paragraph" w:customStyle="1" w:styleId="134BAE55D7B64FE5A9A9CA91D85F497A">
    <w:name w:val="134BAE55D7B64FE5A9A9CA91D85F497A"/>
  </w:style>
  <w:style w:type="paragraph" w:customStyle="1" w:styleId="C1B9680264414B4893E683644F9BCE7F">
    <w:name w:val="C1B9680264414B4893E683644F9BCE7F"/>
  </w:style>
  <w:style w:type="paragraph" w:customStyle="1" w:styleId="787251B2F1824CDDB610CAE96B27046B">
    <w:name w:val="787251B2F1824CDDB610CAE96B27046B"/>
  </w:style>
  <w:style w:type="paragraph" w:customStyle="1" w:styleId="0E5EC849A8324514A243003135704A3A">
    <w:name w:val="0E5EC849A8324514A243003135704A3A"/>
  </w:style>
  <w:style w:type="paragraph" w:customStyle="1" w:styleId="B371C06A731F4217AB126D023AB6009D">
    <w:name w:val="B371C06A731F4217AB126D023AB6009D"/>
  </w:style>
  <w:style w:type="paragraph" w:customStyle="1" w:styleId="67D81E7E17B64DB8AE96CE333A774F6F">
    <w:name w:val="67D81E7E17B64DB8AE96CE333A774F6F"/>
  </w:style>
  <w:style w:type="paragraph" w:customStyle="1" w:styleId="21766E3DB6244458A9C6732271CC1E09">
    <w:name w:val="21766E3DB6244458A9C6732271CC1E09"/>
  </w:style>
  <w:style w:type="paragraph" w:customStyle="1" w:styleId="5181125C328C4A2B9746D4BB60E56787">
    <w:name w:val="5181125C328C4A2B9746D4BB60E56787"/>
  </w:style>
  <w:style w:type="paragraph" w:customStyle="1" w:styleId="B85740F4E3C94EAAA062F393382DC280">
    <w:name w:val="B85740F4E3C94EAAA062F393382DC280"/>
  </w:style>
  <w:style w:type="paragraph" w:customStyle="1" w:styleId="307D0D0E673F466DB1E72CDF64B5DC2F">
    <w:name w:val="307D0D0E673F466DB1E72CDF64B5DC2F"/>
  </w:style>
  <w:style w:type="paragraph" w:customStyle="1" w:styleId="B7232430D13C4DDEA753FA33C13FCED8">
    <w:name w:val="B7232430D13C4DDEA753FA33C13FCED8"/>
  </w:style>
  <w:style w:type="paragraph" w:customStyle="1" w:styleId="4E666E64758D4A7E83868BA932477E35">
    <w:name w:val="4E666E64758D4A7E83868BA932477E35"/>
  </w:style>
  <w:style w:type="paragraph" w:customStyle="1" w:styleId="BA594C1A4D8B450099192542699BB614">
    <w:name w:val="BA594C1A4D8B450099192542699BB614"/>
  </w:style>
  <w:style w:type="paragraph" w:customStyle="1" w:styleId="3AE01770F8844967AA1B0DD164935872">
    <w:name w:val="3AE01770F8844967AA1B0DD164935872"/>
  </w:style>
  <w:style w:type="paragraph" w:customStyle="1" w:styleId="15A8AA74C1A74D84AD27477312775D9E">
    <w:name w:val="15A8AA74C1A74D84AD27477312775D9E"/>
  </w:style>
  <w:style w:type="paragraph" w:customStyle="1" w:styleId="738C9E197BCD44FF88DD3D028C3B9D62">
    <w:name w:val="738C9E197BCD44FF88DD3D028C3B9D62"/>
  </w:style>
  <w:style w:type="paragraph" w:customStyle="1" w:styleId="038554405B8F4A7D9CEE94C3F0A7B630">
    <w:name w:val="038554405B8F4A7D9CEE94C3F0A7B630"/>
  </w:style>
  <w:style w:type="paragraph" w:customStyle="1" w:styleId="CC22012F3782494C9DDC4BB0C99CE5E1">
    <w:name w:val="CC22012F3782494C9DDC4BB0C99CE5E1"/>
  </w:style>
  <w:style w:type="paragraph" w:customStyle="1" w:styleId="8B118278DA51421E88CEE632D3733157">
    <w:name w:val="8B118278DA51421E88CEE632D3733157"/>
  </w:style>
  <w:style w:type="paragraph" w:customStyle="1" w:styleId="9B648834C17E46389A7E216570FCF30C">
    <w:name w:val="9B648834C17E46389A7E216570FCF30C"/>
  </w:style>
  <w:style w:type="paragraph" w:customStyle="1" w:styleId="2B32F58916C048A080D327F8396ACEA5">
    <w:name w:val="2B32F58916C048A080D327F8396ACEA5"/>
  </w:style>
  <w:style w:type="paragraph" w:customStyle="1" w:styleId="8C06203B504142C3A69830B3AC8B8DB8">
    <w:name w:val="8C06203B504142C3A69830B3AC8B8DB8"/>
  </w:style>
  <w:style w:type="character" w:styleId="Textoennegrita">
    <w:name w:val="Strong"/>
    <w:basedOn w:val="Fuentedeprrafopredeter"/>
    <w:uiPriority w:val="22"/>
    <w:qFormat/>
    <w:rPr>
      <w:b/>
      <w:bCs/>
    </w:rPr>
  </w:style>
  <w:style w:type="paragraph" w:customStyle="1" w:styleId="6770221411674F859AD69E403A20C2C3">
    <w:name w:val="6770221411674F859AD69E403A20C2C3"/>
  </w:style>
  <w:style w:type="paragraph" w:customStyle="1" w:styleId="DEBBB910086349768A1FE6C62A1DB945">
    <w:name w:val="DEBBB910086349768A1FE6C62A1DB945"/>
  </w:style>
  <w:style w:type="paragraph" w:customStyle="1" w:styleId="3855FBDA309F4689A707C6CCF46F3DA5">
    <w:name w:val="3855FBDA309F4689A707C6CCF46F3DA5"/>
  </w:style>
  <w:style w:type="paragraph" w:customStyle="1" w:styleId="61B11779591344EFA0B0CAEF73671956">
    <w:name w:val="61B11779591344EFA0B0CAEF73671956"/>
  </w:style>
  <w:style w:type="paragraph" w:customStyle="1" w:styleId="B51DA3762B754CDA844C97D6CEF58859">
    <w:name w:val="B51DA3762B754CDA844C97D6CEF58859"/>
  </w:style>
  <w:style w:type="paragraph" w:customStyle="1" w:styleId="ED5596BF97294A74AEAA649D9FCB098B">
    <w:name w:val="ED5596BF97294A74AEAA649D9FCB098B"/>
  </w:style>
  <w:style w:type="paragraph" w:customStyle="1" w:styleId="680C84DAFC764C4891FB21A0B2845FE7">
    <w:name w:val="680C84DAFC764C4891FB21A0B2845FE7"/>
  </w:style>
  <w:style w:type="paragraph" w:customStyle="1" w:styleId="6A725F7FCEBA44A2ACD04CE1550B4171">
    <w:name w:val="6A725F7FCEBA44A2ACD04CE1550B4171"/>
  </w:style>
  <w:style w:type="paragraph" w:customStyle="1" w:styleId="7E74A4481F634FF99176918A051FC323">
    <w:name w:val="7E74A4481F634FF99176918A051FC323"/>
  </w:style>
  <w:style w:type="paragraph" w:customStyle="1" w:styleId="8182929CA7D14F70A895632B8A82CEED">
    <w:name w:val="8182929CA7D14F70A895632B8A82CEED"/>
  </w:style>
  <w:style w:type="paragraph" w:customStyle="1" w:styleId="74EB074F44BF4FC2917A71F88484EC07">
    <w:name w:val="74EB074F44BF4FC2917A71F88484EC07"/>
  </w:style>
  <w:style w:type="paragraph" w:customStyle="1" w:styleId="2B4BD26480684A5C897305FA96150937">
    <w:name w:val="2B4BD26480684A5C897305FA96150937"/>
  </w:style>
  <w:style w:type="paragraph" w:customStyle="1" w:styleId="AD90442E17B2416EBEC9297337216BD0">
    <w:name w:val="AD90442E17B2416EBEC9297337216BD0"/>
  </w:style>
  <w:style w:type="paragraph" w:customStyle="1" w:styleId="9B374912B7E44230B75F950981DF104D">
    <w:name w:val="9B374912B7E44230B75F950981DF104D"/>
  </w:style>
  <w:style w:type="paragraph" w:customStyle="1" w:styleId="D9F45F5978D74651BFE46D0DE592D138">
    <w:name w:val="D9F45F5978D74651BFE46D0DE592D138"/>
  </w:style>
  <w:style w:type="paragraph" w:customStyle="1" w:styleId="7B2FC26C0FF14CDB9E1D749FAA608E56">
    <w:name w:val="7B2FC26C0FF14CDB9E1D749FAA608E56"/>
  </w:style>
  <w:style w:type="paragraph" w:customStyle="1" w:styleId="6DD3679407A64C7E898CEDD862FA2E02">
    <w:name w:val="6DD3679407A64C7E898CEDD862FA2E02"/>
  </w:style>
  <w:style w:type="paragraph" w:customStyle="1" w:styleId="86488AADC8A54FA5802E3DB4ACB12D44">
    <w:name w:val="86488AADC8A54FA5802E3DB4ACB12D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[Nombre]</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156ADB-39A6-409E-9C65-BC70BB031574}">
  <ds:schemaRefs>
    <ds:schemaRef ds:uri="http://schemas.microsoft.com/sharepoint/v3/contenttype/forms"/>
  </ds:schemaRefs>
</ds:datastoreItem>
</file>

<file path=customXml/itemProps3.xml><?xml version="1.0" encoding="utf-8"?>
<ds:datastoreItem xmlns:ds="http://schemas.openxmlformats.org/officeDocument/2006/customXml" ds:itemID="{CF868938-E604-4EA9-ABAA-EB6F72565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D489FF-FFE7-44BE-B462-7E727C8F9EFE}">
  <ds:schemaRefs>
    <ds:schemaRef ds:uri="http://schemas.microsoft.com/office/2006/metadata/properties"/>
    <ds:schemaRef ds:uri="http://schemas.microsoft.com/office/infopath/2007/PartnerControls"/>
    <ds:schemaRef ds:uri="71af3243-3dd4-4a8d-8c0d-dd76da1f02a5"/>
  </ds:schemaRefs>
</ds:datastoreItem>
</file>

<file path=customXml/itemProps5.xml><?xml version="1.0" encoding="utf-8"?>
<ds:datastoreItem xmlns:ds="http://schemas.openxmlformats.org/officeDocument/2006/customXml" ds:itemID="{AEB67050-6984-A545-86B6-30974564C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C:\Users\aalme\AppData\Roaming\Microsoft\Templates\Plan de negocio (diseño en rojo).dotx</Template>
  <TotalTime>0</TotalTime>
  <Pages>5</Pages>
  <Words>587</Words>
  <Characters>3232</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Transformación Digital de [nombre de la organización]</vt: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Transformación Digital de [nombre de la organización]</dc:title>
  <dc:subject>[Subtítulo del Plan de Digitalización]</dc:subject>
  <dc:creator/>
  <cp:keywords/>
  <dc:description/>
  <cp:lastModifiedBy/>
  <cp:revision>1</cp:revision>
  <dcterms:created xsi:type="dcterms:W3CDTF">2022-02-10T18:10:00Z</dcterms:created>
  <dcterms:modified xsi:type="dcterms:W3CDTF">2022-02-13T22:16:00Z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